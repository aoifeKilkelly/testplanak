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A9629" w14:textId="0A1DD77C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27F6223" w14:textId="1C44B4FE" w:rsidR="00C6554A" w:rsidRPr="00DB7935" w:rsidRDefault="009F6115" w:rsidP="00C77495">
      <w:pPr>
        <w:pStyle w:val="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Test Plan Project</w:t>
      </w:r>
    </w:p>
    <w:p w14:paraId="7F118890" w14:textId="2550E789" w:rsidR="00FF7D4F" w:rsidRDefault="00FF7D4F" w:rsidP="00C6554A">
      <w:pPr>
        <w:pStyle w:val="Title"/>
        <w:rPr>
          <w:rFonts w:ascii="Times New Roman" w:hAnsi="Times New Roman" w:cs="Times New Roman"/>
        </w:rPr>
      </w:pPr>
    </w:p>
    <w:p w14:paraId="2BCF280C" w14:textId="77777777" w:rsidR="00C77495" w:rsidRPr="00FF7D4F" w:rsidRDefault="00C77495" w:rsidP="00C6554A">
      <w:pPr>
        <w:pStyle w:val="Title"/>
        <w:rPr>
          <w:rFonts w:ascii="Times New Roman" w:hAnsi="Times New Roman" w:cs="Times New Roman"/>
        </w:rPr>
      </w:pPr>
    </w:p>
    <w:p w14:paraId="0BE497E2" w14:textId="5A57948F" w:rsidR="00C6554A" w:rsidRPr="00FF7D4F" w:rsidRDefault="009F6115" w:rsidP="00C6554A">
      <w:pPr>
        <w:pStyle w:val="Subtitle"/>
        <w:rPr>
          <w:rFonts w:ascii="Times New Roman" w:hAnsi="Times New Roman" w:cs="Times New Roman"/>
        </w:rPr>
      </w:pPr>
      <w:r w:rsidRPr="00FF7D4F">
        <w:rPr>
          <w:rFonts w:ascii="Times New Roman" w:hAnsi="Times New Roman" w:cs="Times New Roman"/>
        </w:rPr>
        <w:t xml:space="preserve">Software Testing </w:t>
      </w:r>
    </w:p>
    <w:p w14:paraId="2765A8A5" w14:textId="77777777" w:rsidR="00FF7D4F" w:rsidRPr="00FF7D4F" w:rsidRDefault="00FF7D4F" w:rsidP="00C6554A">
      <w:pPr>
        <w:pStyle w:val="Subtitle"/>
        <w:rPr>
          <w:rFonts w:ascii="Times New Roman" w:hAnsi="Times New Roman" w:cs="Times New Roman"/>
        </w:rPr>
      </w:pPr>
    </w:p>
    <w:p w14:paraId="5BCC5878" w14:textId="77777777" w:rsidR="00100D3A" w:rsidRDefault="00100D3A" w:rsidP="00100D3A">
      <w:pPr>
        <w:pStyle w:val="Subtitle"/>
        <w:rPr>
          <w:rFonts w:ascii="Times New Roman" w:hAnsi="Times New Roman" w:cs="Times New Roman"/>
        </w:rPr>
      </w:pPr>
    </w:p>
    <w:p w14:paraId="1A8E111E" w14:textId="4D7D2508" w:rsidR="0040509B" w:rsidRDefault="00100D3A" w:rsidP="00100D3A">
      <w:pPr>
        <w:pStyle w:val="Sub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Product: The pixel Wizard</w:t>
      </w:r>
    </w:p>
    <w:p w14:paraId="7453E153" w14:textId="77777777" w:rsidR="00377108" w:rsidRPr="00FF7D4F" w:rsidRDefault="00377108" w:rsidP="00377108">
      <w:pPr>
        <w:pStyle w:val="Subtitle"/>
        <w:jc w:val="left"/>
        <w:rPr>
          <w:rFonts w:ascii="Times New Roman" w:hAnsi="Times New Roman" w:cs="Times New Roman"/>
        </w:rPr>
      </w:pPr>
    </w:p>
    <w:p w14:paraId="692C540E" w14:textId="434E138D" w:rsidR="0040509B" w:rsidRPr="00FF7D4F" w:rsidRDefault="00377108" w:rsidP="00C77495">
      <w:pPr>
        <w:pStyle w:val="Subtitle"/>
        <w:ind w:left="2160"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Plan ID: </w:t>
      </w:r>
      <w:r w:rsidR="00C77495">
        <w:rPr>
          <w:rFonts w:ascii="Times New Roman" w:hAnsi="Times New Roman" w:cs="Times New Roman"/>
        </w:rPr>
        <w:t>130520</w:t>
      </w:r>
    </w:p>
    <w:p w14:paraId="21DD8DF4" w14:textId="77777777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</w:p>
    <w:p w14:paraId="6D34B736" w14:textId="496AC989" w:rsidR="0040509B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STUDENT:</w:t>
      </w:r>
      <w:r w:rsidRPr="00DB7935">
        <w:rPr>
          <w:rFonts w:ascii="Times New Roman" w:hAnsi="Times New Roman" w:cs="Times New Roman"/>
          <w:color w:val="4E5B6F" w:themeColor="text2"/>
        </w:rPr>
        <w:t xml:space="preserve"> </w:t>
      </w:r>
      <w:r w:rsidRPr="00DB7935">
        <w:rPr>
          <w:rFonts w:ascii="Times New Roman" w:hAnsi="Times New Roman" w:cs="Times New Roman"/>
        </w:rPr>
        <w:t>aOIFE kILKELLY- g00342834</w:t>
      </w:r>
    </w:p>
    <w:p w14:paraId="20C273B9" w14:textId="77777777" w:rsidR="00100D3A" w:rsidRPr="00DB7935" w:rsidRDefault="00100D3A" w:rsidP="00DB7935">
      <w:pPr>
        <w:pStyle w:val="Subtitle"/>
        <w:rPr>
          <w:rFonts w:ascii="Times New Roman" w:hAnsi="Times New Roman" w:cs="Times New Roman"/>
        </w:rPr>
      </w:pPr>
    </w:p>
    <w:p w14:paraId="27FECF5B" w14:textId="77777777" w:rsidR="0040509B" w:rsidRPr="00DB7935" w:rsidRDefault="0040509B" w:rsidP="0040509B">
      <w:pPr>
        <w:pStyle w:val="Subtitle"/>
        <w:ind w:left="1440"/>
        <w:jc w:val="left"/>
        <w:rPr>
          <w:rFonts w:ascii="Times New Roman" w:hAnsi="Times New Roman" w:cs="Times New Roman"/>
        </w:rPr>
      </w:pPr>
    </w:p>
    <w:p w14:paraId="247481FF" w14:textId="35EE566B" w:rsidR="0040509B" w:rsidRPr="00DB7935" w:rsidRDefault="0040509B" w:rsidP="00DB7935">
      <w:pPr>
        <w:pStyle w:val="Subtitle"/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t>dATE: 13/05/2020</w:t>
      </w:r>
    </w:p>
    <w:p w14:paraId="2ED4582D" w14:textId="77777777" w:rsidR="0040509B" w:rsidRPr="00D5413C" w:rsidRDefault="0040509B" w:rsidP="0040509B">
      <w:pPr>
        <w:pStyle w:val="Subtitle"/>
      </w:pPr>
    </w:p>
    <w:p w14:paraId="15F25F67" w14:textId="77777777" w:rsidR="0040509B" w:rsidRDefault="0040509B" w:rsidP="00C6554A">
      <w:pPr>
        <w:pStyle w:val="ContactInf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361918" w14:textId="77777777" w:rsidR="0040509B" w:rsidRDefault="0040509B" w:rsidP="00C6554A">
      <w:pPr>
        <w:pStyle w:val="ContactInfo"/>
      </w:pPr>
    </w:p>
    <w:p w14:paraId="51893B0B" w14:textId="77777777" w:rsidR="0040509B" w:rsidRDefault="0040509B" w:rsidP="00C6554A">
      <w:pPr>
        <w:pStyle w:val="ContactInfo"/>
      </w:pPr>
    </w:p>
    <w:p w14:paraId="7439CFA4" w14:textId="77777777" w:rsidR="0040509B" w:rsidRDefault="0040509B" w:rsidP="00C6554A">
      <w:pPr>
        <w:pStyle w:val="ContactInfo"/>
      </w:pPr>
    </w:p>
    <w:p w14:paraId="67C64745" w14:textId="77777777" w:rsidR="0040509B" w:rsidRDefault="0040509B" w:rsidP="00C6554A">
      <w:pPr>
        <w:pStyle w:val="ContactInfo"/>
      </w:pPr>
    </w:p>
    <w:p w14:paraId="3F7AA3E7" w14:textId="77777777" w:rsidR="0040509B" w:rsidRDefault="0040509B" w:rsidP="00C6554A">
      <w:pPr>
        <w:pStyle w:val="ContactInfo"/>
      </w:pPr>
    </w:p>
    <w:p w14:paraId="0570FD20" w14:textId="77777777" w:rsidR="0040509B" w:rsidRDefault="0040509B" w:rsidP="00C6554A">
      <w:pPr>
        <w:pStyle w:val="ContactInfo"/>
      </w:pPr>
    </w:p>
    <w:p w14:paraId="7F6900B9" w14:textId="77777777" w:rsidR="0040509B" w:rsidRDefault="0040509B" w:rsidP="00C6554A">
      <w:pPr>
        <w:pStyle w:val="ContactInfo"/>
      </w:pPr>
    </w:p>
    <w:p w14:paraId="5BA37CCC" w14:textId="2F094FB7" w:rsidR="00C6554A" w:rsidRDefault="0040509B" w:rsidP="0040509B">
      <w:pPr>
        <w:pStyle w:val="ContactInfo"/>
      </w:pPr>
      <w:r>
        <w:rPr>
          <w:noProof/>
        </w:rPr>
        <w:drawing>
          <wp:inline distT="0" distB="0" distL="0" distR="0" wp14:anchorId="3A25DB16" wp14:editId="5952A9E4">
            <wp:extent cx="29527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54A">
        <w:br w:type="page"/>
      </w:r>
    </w:p>
    <w:p w14:paraId="482DB7B4" w14:textId="77777777" w:rsidR="00FF7D4F" w:rsidRPr="00424D36" w:rsidRDefault="00FF7D4F" w:rsidP="00FF7D4F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24D36"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14:paraId="28B836BD" w14:textId="7807A291" w:rsidR="00DB7935" w:rsidRPr="00424D36" w:rsidRDefault="00FE3BFF" w:rsidP="00DB7935">
      <w:pPr>
        <w:pStyle w:val="Heading1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Introduction</w:t>
      </w:r>
    </w:p>
    <w:p w14:paraId="5868D8DA" w14:textId="6ACC27BD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2.0 Objectives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Tasks</w:t>
      </w:r>
    </w:p>
    <w:p w14:paraId="4953FF6F" w14:textId="180B5AB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2.1 Objectives</w:t>
      </w:r>
    </w:p>
    <w:p w14:paraId="367B0FCE" w14:textId="5B26D736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2.2 Tasks</w:t>
      </w:r>
    </w:p>
    <w:p w14:paraId="2A1A1A71" w14:textId="35520F53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3.0 Scope</w:t>
      </w:r>
    </w:p>
    <w:p w14:paraId="46753B44" w14:textId="53AE5C8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4.0 Testing Strategy</w:t>
      </w:r>
    </w:p>
    <w:p w14:paraId="1A6F6DDB" w14:textId="4C8A9391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4.1 Unit Testing</w:t>
      </w:r>
    </w:p>
    <w:p w14:paraId="3FD62F58" w14:textId="44EE760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4.2 System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Integration Testing</w:t>
      </w:r>
    </w:p>
    <w:p w14:paraId="16E31312" w14:textId="0EBC9564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4.3 Performance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Stress Testing</w:t>
      </w:r>
    </w:p>
    <w:p w14:paraId="205F53B0" w14:textId="6C36820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4.4 User Acceptance Testing</w:t>
      </w:r>
    </w:p>
    <w:p w14:paraId="041A389E" w14:textId="792BCE60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4.5 Batch Testing</w:t>
      </w:r>
    </w:p>
    <w:p w14:paraId="7CFAC948" w14:textId="327CF703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4.6 Automated Regression Testing</w:t>
      </w:r>
    </w:p>
    <w:p w14:paraId="3C08BEBA" w14:textId="1619BA6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4.7 Beta Testing</w:t>
      </w:r>
    </w:p>
    <w:p w14:paraId="3689AAE1" w14:textId="45B284E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5.0 Test Schedule</w:t>
      </w:r>
    </w:p>
    <w:p w14:paraId="5A6D5440" w14:textId="0E9A737D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6.0 Control Procedures</w:t>
      </w:r>
    </w:p>
    <w:p w14:paraId="2F460546" w14:textId="087412EF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7.0 Features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Tested </w:t>
      </w:r>
    </w:p>
    <w:p w14:paraId="2C452918" w14:textId="701304C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8.0 Features Not </w:t>
      </w:r>
      <w:r w:rsidR="00EA228D"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 Tested</w:t>
      </w:r>
    </w:p>
    <w:p w14:paraId="74464F50" w14:textId="34F380C4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9.0 Resources/Roles &amp; Responsibilities</w:t>
      </w:r>
    </w:p>
    <w:p w14:paraId="485DA8D9" w14:textId="14C4811B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10.0 Schedules</w:t>
      </w:r>
    </w:p>
    <w:p w14:paraId="4C235F2E" w14:textId="0CD3F0C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11.0 Risks/Assumptions</w:t>
      </w:r>
    </w:p>
    <w:p w14:paraId="7C86159E" w14:textId="6A7B0CF8" w:rsidR="00FF7D4F" w:rsidRPr="00424D36" w:rsidRDefault="00FE3BFF" w:rsidP="00DB7935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4D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12.0 Tools</w:t>
      </w:r>
    </w:p>
    <w:p w14:paraId="29F78F71" w14:textId="3B8065F1" w:rsidR="00C6554A" w:rsidRDefault="00C6554A" w:rsidP="00FF7D4F"/>
    <w:p w14:paraId="47D3A6BE" w14:textId="77777777" w:rsidR="00424D36" w:rsidRDefault="00424D36" w:rsidP="00FF7D4F"/>
    <w:p w14:paraId="692DAF56" w14:textId="3E9B7CBA" w:rsidR="00FF7D4F" w:rsidRDefault="000E5D39" w:rsidP="00100D3A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DB7935">
        <w:rPr>
          <w:rFonts w:ascii="Times New Roman" w:hAnsi="Times New Roman" w:cs="Times New Roman"/>
        </w:rPr>
        <w:lastRenderedPageBreak/>
        <w:t>Introduction</w:t>
      </w:r>
    </w:p>
    <w:p w14:paraId="0956EC08" w14:textId="2285A5B7" w:rsidR="00FF7D4F" w:rsidRPr="00424D36" w:rsidRDefault="00100D3A" w:rsidP="00FF7D4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product that is being tested is called “The Pixel Wizard”.</w:t>
      </w:r>
      <w:r w:rsidRPr="00100D3A"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 xml:space="preserve">This </w:t>
      </w:r>
      <w:r>
        <w:rPr>
          <w:rFonts w:ascii="Times New Roman" w:hAnsi="Times New Roman" w:cs="Times New Roman"/>
          <w:color w:val="000000" w:themeColor="text1"/>
        </w:rPr>
        <w:t>is</w:t>
      </w:r>
      <w:r w:rsidRPr="00100D3A">
        <w:rPr>
          <w:rFonts w:ascii="Times New Roman" w:hAnsi="Times New Roman" w:cs="Times New Roman"/>
          <w:color w:val="000000" w:themeColor="text1"/>
        </w:rPr>
        <w:t xml:space="preserve"> a 2D side-scrolling platformer</w:t>
      </w:r>
      <w:r>
        <w:rPr>
          <w:rFonts w:ascii="Times New Roman" w:hAnsi="Times New Roman" w:cs="Times New Roman"/>
          <w:color w:val="000000" w:themeColor="text1"/>
        </w:rPr>
        <w:t xml:space="preserve"> game. </w:t>
      </w:r>
      <w:r w:rsidR="00377108">
        <w:rPr>
          <w:rFonts w:ascii="Times New Roman" w:hAnsi="Times New Roman" w:cs="Times New Roman"/>
          <w:color w:val="000000" w:themeColor="text1"/>
        </w:rPr>
        <w:t xml:space="preserve">This </w:t>
      </w:r>
      <w:r w:rsidRPr="00100D3A">
        <w:rPr>
          <w:rFonts w:ascii="Times New Roman" w:hAnsi="Times New Roman" w:cs="Times New Roman"/>
          <w:color w:val="000000" w:themeColor="text1"/>
        </w:rPr>
        <w:t>game</w:t>
      </w:r>
      <w:r w:rsidR="00377108">
        <w:rPr>
          <w:rFonts w:ascii="Times New Roman" w:hAnsi="Times New Roman" w:cs="Times New Roman"/>
          <w:color w:val="000000" w:themeColor="text1"/>
        </w:rPr>
        <w:t xml:space="preserve"> al</w:t>
      </w:r>
      <w:r w:rsidRPr="00100D3A">
        <w:rPr>
          <w:rFonts w:ascii="Times New Roman" w:hAnsi="Times New Roman" w:cs="Times New Roman"/>
          <w:color w:val="000000" w:themeColor="text1"/>
        </w:rPr>
        <w:t>low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the player to control a specific character, that has an important fictional/narrative role. </w:t>
      </w:r>
      <w:r w:rsidR="00377108">
        <w:rPr>
          <w:rFonts w:ascii="Times New Roman" w:hAnsi="Times New Roman" w:cs="Times New Roman"/>
          <w:color w:val="000000" w:themeColor="text1"/>
        </w:rPr>
        <w:t>There are</w:t>
      </w:r>
      <w:r w:rsidRPr="00100D3A">
        <w:rPr>
          <w:rFonts w:ascii="Times New Roman" w:hAnsi="Times New Roman" w:cs="Times New Roman"/>
          <w:color w:val="000000" w:themeColor="text1"/>
        </w:rPr>
        <w:t xml:space="preserve"> statistics and</w:t>
      </w:r>
      <w:r w:rsidR="00377108">
        <w:rPr>
          <w:rFonts w:ascii="Times New Roman" w:hAnsi="Times New Roman" w:cs="Times New Roman"/>
          <w:color w:val="000000" w:themeColor="text1"/>
        </w:rPr>
        <w:t xml:space="preserve"> </w:t>
      </w:r>
      <w:r w:rsidRPr="00100D3A">
        <w:rPr>
          <w:rFonts w:ascii="Times New Roman" w:hAnsi="Times New Roman" w:cs="Times New Roman"/>
          <w:color w:val="000000" w:themeColor="text1"/>
        </w:rPr>
        <w:t>relational attributes with other game objects, enemies, and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character.</w:t>
      </w:r>
      <w:r w:rsidR="00377108">
        <w:rPr>
          <w:rFonts w:ascii="Times New Roman" w:hAnsi="Times New Roman" w:cs="Times New Roman"/>
          <w:color w:val="000000" w:themeColor="text1"/>
        </w:rPr>
        <w:t xml:space="preserve"> T</w:t>
      </w:r>
      <w:r w:rsidRPr="00100D3A">
        <w:rPr>
          <w:rFonts w:ascii="Times New Roman" w:hAnsi="Times New Roman" w:cs="Times New Roman"/>
          <w:color w:val="000000" w:themeColor="text1"/>
        </w:rPr>
        <w:t>he player take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Pr="00100D3A">
        <w:rPr>
          <w:rFonts w:ascii="Times New Roman" w:hAnsi="Times New Roman" w:cs="Times New Roman"/>
          <w:color w:val="000000" w:themeColor="text1"/>
        </w:rPr>
        <w:t xml:space="preserve"> on and </w:t>
      </w:r>
      <w:r w:rsidR="00377108" w:rsidRPr="00100D3A">
        <w:rPr>
          <w:rFonts w:ascii="Times New Roman" w:hAnsi="Times New Roman" w:cs="Times New Roman"/>
          <w:color w:val="000000" w:themeColor="text1"/>
        </w:rPr>
        <w:t>navigat</w:t>
      </w:r>
      <w:r w:rsidR="00377108">
        <w:rPr>
          <w:rFonts w:ascii="Times New Roman" w:hAnsi="Times New Roman" w:cs="Times New Roman"/>
          <w:color w:val="000000" w:themeColor="text1"/>
        </w:rPr>
        <w:t xml:space="preserve">es through </w:t>
      </w:r>
      <w:r w:rsidRPr="00100D3A">
        <w:rPr>
          <w:rFonts w:ascii="Times New Roman" w:hAnsi="Times New Roman" w:cs="Times New Roman"/>
          <w:color w:val="000000" w:themeColor="text1"/>
        </w:rPr>
        <w:t xml:space="preserve">the levels using an easy-to-use user interface. </w:t>
      </w:r>
      <w:r w:rsidR="00377108">
        <w:rPr>
          <w:rFonts w:ascii="Times New Roman" w:hAnsi="Times New Roman" w:cs="Times New Roman"/>
          <w:color w:val="000000" w:themeColor="text1"/>
        </w:rPr>
        <w:t>There are also</w:t>
      </w:r>
      <w:r w:rsidRPr="00100D3A">
        <w:rPr>
          <w:rFonts w:ascii="Times New Roman" w:hAnsi="Times New Roman" w:cs="Times New Roman"/>
          <w:color w:val="000000" w:themeColor="text1"/>
        </w:rPr>
        <w:t xml:space="preserve"> obstacles that the player must overcome, such as enemies and bosses.</w:t>
      </w:r>
      <w:r w:rsidR="00377108" w:rsidRPr="00377108">
        <w:t xml:space="preserve"> </w:t>
      </w:r>
      <w:r w:rsidR="00377108" w:rsidRPr="00377108">
        <w:rPr>
          <w:rFonts w:ascii="Times New Roman" w:hAnsi="Times New Roman" w:cs="Times New Roman"/>
          <w:color w:val="000000" w:themeColor="text1"/>
        </w:rPr>
        <w:t>Each level contain</w:t>
      </w:r>
      <w:r w:rsidR="00377108">
        <w:rPr>
          <w:rFonts w:ascii="Times New Roman" w:hAnsi="Times New Roman" w:cs="Times New Roman"/>
          <w:color w:val="000000" w:themeColor="text1"/>
        </w:rPr>
        <w:t>s</w:t>
      </w:r>
      <w:r w:rsidR="00377108" w:rsidRPr="00377108">
        <w:rPr>
          <w:rFonts w:ascii="Times New Roman" w:hAnsi="Times New Roman" w:cs="Times New Roman"/>
          <w:color w:val="000000" w:themeColor="text1"/>
        </w:rPr>
        <w:t xml:space="preserve"> pickups for the player, such as health pickups to replenish the player’s health.</w:t>
      </w:r>
    </w:p>
    <w:p w14:paraId="17E39774" w14:textId="092B149C" w:rsidR="00FF7D4F" w:rsidRDefault="000E5D39" w:rsidP="00C77495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377108">
        <w:rPr>
          <w:rFonts w:ascii="Times New Roman" w:hAnsi="Times New Roman" w:cs="Times New Roman"/>
        </w:rPr>
        <w:t xml:space="preserve">Objectives </w:t>
      </w:r>
      <w:r>
        <w:rPr>
          <w:rFonts w:ascii="Times New Roman" w:hAnsi="Times New Roman" w:cs="Times New Roman"/>
        </w:rPr>
        <w:t>an</w:t>
      </w:r>
      <w:r w:rsidRPr="00377108">
        <w:rPr>
          <w:rFonts w:ascii="Times New Roman" w:hAnsi="Times New Roman" w:cs="Times New Roman"/>
        </w:rPr>
        <w:t>d Tasks</w:t>
      </w:r>
    </w:p>
    <w:p w14:paraId="6D87CA42" w14:textId="77777777" w:rsidR="00C77495" w:rsidRPr="00C77495" w:rsidRDefault="00C77495" w:rsidP="00C77495"/>
    <w:p w14:paraId="4E0E2AA0" w14:textId="6AFF8D54" w:rsidR="00C77495" w:rsidRPr="00C77495" w:rsidRDefault="00C77495" w:rsidP="00C77495">
      <w:pPr>
        <w:pStyle w:val="Heading2"/>
        <w:numPr>
          <w:ilvl w:val="1"/>
          <w:numId w:val="17"/>
        </w:numPr>
        <w:rPr>
          <w:rFonts w:ascii="Times New Roman" w:hAnsi="Times New Roman" w:cs="Times New Roman"/>
        </w:rPr>
      </w:pPr>
      <w:r w:rsidRPr="00C77495">
        <w:rPr>
          <w:rFonts w:ascii="Times New Roman" w:hAnsi="Times New Roman" w:cs="Times New Roman"/>
        </w:rPr>
        <w:t>Objectives</w:t>
      </w:r>
    </w:p>
    <w:p w14:paraId="5EB2BFAE" w14:textId="2576490D" w:rsidR="00FF7D4F" w:rsidRDefault="00826271" w:rsidP="00826271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Pr="00826271">
        <w:rPr>
          <w:rFonts w:ascii="Times New Roman" w:hAnsi="Times New Roman" w:cs="Times New Roman"/>
          <w:color w:val="000000" w:themeColor="text1"/>
        </w:rPr>
        <w:t xml:space="preserve">Objective of </w:t>
      </w:r>
      <w:r w:rsidR="00424D36">
        <w:rPr>
          <w:rFonts w:ascii="Times New Roman" w:hAnsi="Times New Roman" w:cs="Times New Roman"/>
          <w:color w:val="000000" w:themeColor="text1"/>
        </w:rPr>
        <w:t>this t</w:t>
      </w:r>
      <w:r w:rsidRPr="00826271">
        <w:rPr>
          <w:rFonts w:ascii="Times New Roman" w:hAnsi="Times New Roman" w:cs="Times New Roman"/>
          <w:color w:val="000000" w:themeColor="text1"/>
        </w:rPr>
        <w:t xml:space="preserve">est plan is to define the various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>esting strategies and testing tools used for</w:t>
      </w:r>
      <w:r w:rsidR="00424D36">
        <w:rPr>
          <w:rFonts w:ascii="Times New Roman" w:hAnsi="Times New Roman" w:cs="Times New Roman"/>
          <w:color w:val="000000" w:themeColor="text1"/>
        </w:rPr>
        <w:t xml:space="preserve"> a</w:t>
      </w:r>
      <w:r w:rsidRPr="00826271">
        <w:rPr>
          <w:rFonts w:ascii="Times New Roman" w:hAnsi="Times New Roman" w:cs="Times New Roman"/>
          <w:color w:val="000000" w:themeColor="text1"/>
        </w:rPr>
        <w:t xml:space="preserve"> complete </w:t>
      </w:r>
      <w:r w:rsidR="00424D36">
        <w:rPr>
          <w:rFonts w:ascii="Times New Roman" w:hAnsi="Times New Roman" w:cs="Times New Roman"/>
          <w:color w:val="000000" w:themeColor="text1"/>
        </w:rPr>
        <w:t>t</w:t>
      </w:r>
      <w:r w:rsidRPr="00826271">
        <w:rPr>
          <w:rFonts w:ascii="Times New Roman" w:hAnsi="Times New Roman" w:cs="Times New Roman"/>
          <w:color w:val="000000" w:themeColor="text1"/>
        </w:rPr>
        <w:t xml:space="preserve">esting </w:t>
      </w:r>
      <w:r w:rsidR="00424D36">
        <w:rPr>
          <w:rFonts w:ascii="Times New Roman" w:hAnsi="Times New Roman" w:cs="Times New Roman"/>
          <w:color w:val="000000" w:themeColor="text1"/>
        </w:rPr>
        <w:t xml:space="preserve">of the </w:t>
      </w:r>
      <w:r w:rsidRPr="00826271">
        <w:rPr>
          <w:rFonts w:ascii="Times New Roman" w:hAnsi="Times New Roman" w:cs="Times New Roman"/>
          <w:color w:val="000000" w:themeColor="text1"/>
        </w:rPr>
        <w:t xml:space="preserve">life cycle of this project. </w:t>
      </w:r>
      <w:r w:rsidR="00C77495">
        <w:rPr>
          <w:rFonts w:ascii="Times New Roman" w:hAnsi="Times New Roman" w:cs="Times New Roman"/>
          <w:color w:val="000000" w:themeColor="text1"/>
        </w:rPr>
        <w:t>The objectives are:</w:t>
      </w:r>
    </w:p>
    <w:p w14:paraId="2DC1FED2" w14:textId="7E0522DD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 xml:space="preserve">Finding defects which may get created by the programmer while developing </w:t>
      </w:r>
      <w:r>
        <w:rPr>
          <w:rFonts w:ascii="Times New Roman" w:hAnsi="Times New Roman" w:cs="Times New Roman"/>
          <w:color w:val="000000" w:themeColor="text1"/>
        </w:rPr>
        <w:t>The Pixel Wizard</w:t>
      </w:r>
      <w:r w:rsidRPr="00826271">
        <w:rPr>
          <w:rFonts w:ascii="Times New Roman" w:hAnsi="Times New Roman" w:cs="Times New Roman"/>
          <w:color w:val="000000" w:themeColor="text1"/>
        </w:rPr>
        <w:t>.</w:t>
      </w:r>
    </w:p>
    <w:p w14:paraId="06599450" w14:textId="77777777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Gaining confidence in and providing information about the level of quality.</w:t>
      </w:r>
    </w:p>
    <w:p w14:paraId="359B6242" w14:textId="2A13CF7E" w:rsidR="00826271" w:rsidRP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To prevent</w:t>
      </w:r>
      <w:r>
        <w:rPr>
          <w:rFonts w:ascii="Times New Roman" w:hAnsi="Times New Roman" w:cs="Times New Roman"/>
          <w:color w:val="000000" w:themeColor="text1"/>
        </w:rPr>
        <w:t xml:space="preserve"> future</w:t>
      </w:r>
      <w:r w:rsidRPr="00826271">
        <w:rPr>
          <w:rFonts w:ascii="Times New Roman" w:hAnsi="Times New Roman" w:cs="Times New Roman"/>
          <w:color w:val="000000" w:themeColor="text1"/>
        </w:rPr>
        <w:t xml:space="preserve"> defects.</w:t>
      </w:r>
    </w:p>
    <w:p w14:paraId="69C98B0F" w14:textId="776A6905" w:rsidR="00826271" w:rsidRDefault="00826271" w:rsidP="00424D36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26271">
        <w:rPr>
          <w:rFonts w:ascii="Times New Roman" w:hAnsi="Times New Roman" w:cs="Times New Roman"/>
          <w:color w:val="000000" w:themeColor="text1"/>
        </w:rPr>
        <w:t>To make sure that the</w:t>
      </w:r>
      <w:r>
        <w:rPr>
          <w:rFonts w:ascii="Times New Roman" w:hAnsi="Times New Roman" w:cs="Times New Roman"/>
          <w:color w:val="000000" w:themeColor="text1"/>
        </w:rPr>
        <w:t xml:space="preserve"> final</w:t>
      </w:r>
      <w:r w:rsidRPr="00826271">
        <w:rPr>
          <w:rFonts w:ascii="Times New Roman" w:hAnsi="Times New Roman" w:cs="Times New Roman"/>
          <w:color w:val="000000" w:themeColor="text1"/>
        </w:rPr>
        <w:t xml:space="preserve"> result meets and user </w:t>
      </w:r>
      <w:r>
        <w:rPr>
          <w:rFonts w:ascii="Times New Roman" w:hAnsi="Times New Roman" w:cs="Times New Roman"/>
          <w:color w:val="000000" w:themeColor="text1"/>
        </w:rPr>
        <w:t xml:space="preserve">and business </w:t>
      </w:r>
      <w:r w:rsidRPr="00826271">
        <w:rPr>
          <w:rFonts w:ascii="Times New Roman" w:hAnsi="Times New Roman" w:cs="Times New Roman"/>
          <w:color w:val="000000" w:themeColor="text1"/>
        </w:rPr>
        <w:t>requirements.</w:t>
      </w:r>
    </w:p>
    <w:p w14:paraId="484BED1C" w14:textId="77777777" w:rsidR="00826271" w:rsidRPr="00826271" w:rsidRDefault="00826271" w:rsidP="00826271">
      <w:pPr>
        <w:pStyle w:val="ListParagraph"/>
        <w:ind w:left="1440"/>
        <w:rPr>
          <w:rFonts w:ascii="Times New Roman" w:hAnsi="Times New Roman" w:cs="Times New Roman"/>
          <w:color w:val="000000" w:themeColor="text1"/>
        </w:rPr>
      </w:pPr>
    </w:p>
    <w:p w14:paraId="12E9A6D1" w14:textId="42BC5B13" w:rsidR="00FF7D4F" w:rsidRPr="00826271" w:rsidRDefault="00826271" w:rsidP="00826271">
      <w:pPr>
        <w:pStyle w:val="Heading2"/>
        <w:ind w:firstLine="720"/>
        <w:rPr>
          <w:rFonts w:ascii="Times New Roman" w:hAnsi="Times New Roman" w:cs="Times New Roman"/>
        </w:rPr>
      </w:pPr>
      <w:r w:rsidRPr="00826271">
        <w:rPr>
          <w:rFonts w:ascii="Times New Roman" w:hAnsi="Times New Roman" w:cs="Times New Roman"/>
        </w:rPr>
        <w:t>2.2 Tasks</w:t>
      </w:r>
    </w:p>
    <w:p w14:paraId="7D3CD902" w14:textId="470C26EE" w:rsidR="00424D36" w:rsidRPr="00424D36" w:rsidRDefault="004962EF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D</w:t>
      </w:r>
      <w:r w:rsidR="00424D36" w:rsidRPr="00424D36">
        <w:rPr>
          <w:rFonts w:ascii="Times New Roman" w:hAnsi="Times New Roman" w:cs="Times New Roman"/>
          <w:color w:val="000000" w:themeColor="text1"/>
          <w:lang w:val="en-IE"/>
        </w:rPr>
        <w:t>etermin</w:t>
      </w:r>
      <w:r>
        <w:rPr>
          <w:rFonts w:ascii="Times New Roman" w:hAnsi="Times New Roman" w:cs="Times New Roman"/>
          <w:color w:val="000000" w:themeColor="text1"/>
          <w:lang w:val="en-IE"/>
        </w:rPr>
        <w:t>ing</w:t>
      </w:r>
      <w:r w:rsidR="00424D36" w:rsidRPr="00424D36">
        <w:rPr>
          <w:rFonts w:ascii="Times New Roman" w:hAnsi="Times New Roman" w:cs="Times New Roman"/>
          <w:color w:val="000000" w:themeColor="text1"/>
          <w:lang w:val="en-IE"/>
        </w:rPr>
        <w:t xml:space="preserve"> the scope and the risks that need to be tested and that are NOT to be tested.</w:t>
      </w:r>
    </w:p>
    <w:p w14:paraId="225E2407" w14:textId="21BE12A6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Documenting Test Strategy</w:t>
      </w:r>
      <w:r w:rsidR="004962EF">
        <w:rPr>
          <w:rFonts w:ascii="Times New Roman" w:hAnsi="Times New Roman" w:cs="Times New Roman"/>
          <w:color w:val="000000" w:themeColor="text1"/>
          <w:lang w:val="en-IE"/>
        </w:rPr>
        <w:t xml:space="preserve"> and Methodologies </w:t>
      </w:r>
    </w:p>
    <w:p w14:paraId="57125B8D" w14:textId="79F3D1DA" w:rsidR="00424D36" w:rsidRPr="001D22F8" w:rsidRDefault="00424D36" w:rsidP="001D22F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En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>sur</w:t>
      </w:r>
      <w:r>
        <w:rPr>
          <w:rFonts w:ascii="Times New Roman" w:hAnsi="Times New Roman" w:cs="Times New Roman"/>
          <w:color w:val="000000" w:themeColor="text1"/>
          <w:lang w:val="en-IE"/>
        </w:rPr>
        <w:t>ing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that the testing activities have been included.</w:t>
      </w:r>
    </w:p>
    <w:p w14:paraId="764F04D0" w14:textId="4960DDBF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Evaluating the test</w:t>
      </w:r>
      <w:r w:rsidR="002101E1">
        <w:rPr>
          <w:rFonts w:ascii="Times New Roman" w:hAnsi="Times New Roman" w:cs="Times New Roman"/>
          <w:color w:val="000000" w:themeColor="text1"/>
          <w:lang w:val="en-IE"/>
        </w:rPr>
        <w:t>s</w:t>
      </w:r>
      <w:r w:rsidRPr="00424D36">
        <w:rPr>
          <w:rFonts w:ascii="Times New Roman" w:hAnsi="Times New Roman" w:cs="Times New Roman"/>
          <w:color w:val="000000" w:themeColor="text1"/>
          <w:lang w:val="en-IE"/>
        </w:rPr>
        <w:t xml:space="preserve"> estimate.</w:t>
      </w:r>
    </w:p>
    <w:p w14:paraId="5078A289" w14:textId="445662BF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Planning when and how to test and deciding how the test results will be evaluated and defining test exit criterion.</w:t>
      </w:r>
    </w:p>
    <w:p w14:paraId="3F004F17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The Test artefacts delivered as part of test execution.</w:t>
      </w:r>
    </w:p>
    <w:p w14:paraId="09E6FFB9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Defining the management information, including the metrics required and defect resolution and risk issues.</w:t>
      </w:r>
    </w:p>
    <w:p w14:paraId="7DED11ED" w14:textId="77777777" w:rsidR="00424D36" w:rsidRPr="00424D36" w:rsidRDefault="00424D36" w:rsidP="00424D3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424D36">
        <w:rPr>
          <w:rFonts w:ascii="Times New Roman" w:hAnsi="Times New Roman" w:cs="Times New Roman"/>
          <w:color w:val="000000" w:themeColor="text1"/>
          <w:lang w:val="en-IE"/>
        </w:rPr>
        <w:t>Ensuring that the test documentation generates repeatable test assets.</w:t>
      </w:r>
    </w:p>
    <w:p w14:paraId="75573236" w14:textId="4C37B481" w:rsidR="002F646F" w:rsidRDefault="00C36E78" w:rsidP="00A24587">
      <w:pPr>
        <w:pStyle w:val="Heading1"/>
        <w:numPr>
          <w:ilvl w:val="0"/>
          <w:numId w:val="17"/>
        </w:numPr>
        <w:rPr>
          <w:rFonts w:ascii="Times New Roman" w:hAnsi="Times New Roman" w:cs="Times New Roman"/>
        </w:rPr>
      </w:pPr>
      <w:r w:rsidRPr="002F646F">
        <w:rPr>
          <w:rFonts w:ascii="Times New Roman" w:hAnsi="Times New Roman" w:cs="Times New Roman"/>
        </w:rPr>
        <w:lastRenderedPageBreak/>
        <w:t>Scope</w:t>
      </w:r>
    </w:p>
    <w:p w14:paraId="10DBA792" w14:textId="2891EA27" w:rsidR="00A24587" w:rsidRPr="00563DBE" w:rsidRDefault="00A24587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GUI</w:t>
      </w:r>
    </w:p>
    <w:p w14:paraId="55B84D3A" w14:textId="6AADB157" w:rsidR="00A24587" w:rsidRPr="00563DBE" w:rsidRDefault="00A24587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Control Mechanisms</w:t>
      </w:r>
    </w:p>
    <w:p w14:paraId="22A275A6" w14:textId="299E6595" w:rsidR="00563DBE" w:rsidRPr="00563DBE" w:rsidRDefault="00563DBE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System interfaces</w:t>
      </w:r>
    </w:p>
    <w:p w14:paraId="4D8813A8" w14:textId="40625057" w:rsidR="00563DBE" w:rsidRPr="00563DBE" w:rsidRDefault="00563DBE" w:rsidP="00563DBE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Testing environments</w:t>
      </w:r>
    </w:p>
    <w:p w14:paraId="1B944263" w14:textId="35EFD3E8" w:rsidR="00A24587" w:rsidRPr="00563DBE" w:rsidRDefault="00563DBE" w:rsidP="00563DBE">
      <w:pPr>
        <w:pStyle w:val="Heading3"/>
        <w:rPr>
          <w:rFonts w:ascii="Times New Roman" w:hAnsi="Times New Roman" w:cs="Times New Roman"/>
        </w:rPr>
      </w:pPr>
      <w:r w:rsidRPr="00563DBE">
        <w:rPr>
          <w:rFonts w:ascii="Times New Roman" w:hAnsi="Times New Roman" w:cs="Times New Roman"/>
        </w:rPr>
        <w:t>Tactics</w:t>
      </w:r>
    </w:p>
    <w:p w14:paraId="42C8AE66" w14:textId="6E86F1A2" w:rsidR="00FF7D4F" w:rsidRDefault="00AB6A28" w:rsidP="00FF7D4F">
      <w:pPr>
        <w:rPr>
          <w:rFonts w:ascii="Times New Roman" w:hAnsi="Times New Roman" w:cs="Times New Roman"/>
          <w:color w:val="000000" w:themeColor="text1"/>
        </w:rPr>
      </w:pPr>
      <w:r w:rsidRPr="00AB6A28">
        <w:rPr>
          <w:rFonts w:ascii="Times New Roman" w:hAnsi="Times New Roman" w:cs="Times New Roman"/>
          <w:color w:val="000000" w:themeColor="text1"/>
        </w:rPr>
        <w:t xml:space="preserve">I will be testing the games GUI to check all the elements for size, position, width, length, and acceptance of characters or numbers. I will also ensure the control mechanisms in the game work with no errors. The system interface will be tested by performing a </w:t>
      </w:r>
      <w:r w:rsidR="00563DBE" w:rsidRPr="00563DBE">
        <w:rPr>
          <w:rFonts w:ascii="Times New Roman" w:hAnsi="Times New Roman" w:cs="Times New Roman"/>
          <w:color w:val="000000" w:themeColor="text1"/>
        </w:rPr>
        <w:t>System and Integration Test</w:t>
      </w:r>
      <w:r w:rsidRPr="00AB6A28">
        <w:rPr>
          <w:rFonts w:ascii="Times New Roman" w:hAnsi="Times New Roman" w:cs="Times New Roman"/>
          <w:color w:val="000000" w:themeColor="text1"/>
        </w:rPr>
        <w:t xml:space="preserve"> along with a User Acceptance Test.</w:t>
      </w:r>
      <w:r>
        <w:rPr>
          <w:rFonts w:ascii="Times New Roman" w:hAnsi="Times New Roman" w:cs="Times New Roman"/>
          <w:color w:val="000000" w:themeColor="text1"/>
        </w:rPr>
        <w:t xml:space="preserve"> I plan to then test The Pixel Wizard environments by conducting a unit test. Below is the testing strategy I will follow.</w:t>
      </w:r>
    </w:p>
    <w:p w14:paraId="49F0B6D5" w14:textId="77777777" w:rsidR="00A03FA5" w:rsidRPr="00AB6A28" w:rsidRDefault="00A03FA5" w:rsidP="00FF7D4F">
      <w:pPr>
        <w:rPr>
          <w:rFonts w:ascii="Times New Roman" w:hAnsi="Times New Roman" w:cs="Times New Roman"/>
          <w:color w:val="000000" w:themeColor="text1"/>
        </w:rPr>
      </w:pPr>
    </w:p>
    <w:p w14:paraId="19D3C56D" w14:textId="34AEACA5" w:rsidR="00A24587" w:rsidRPr="00A24587" w:rsidRDefault="00A24587" w:rsidP="00A24587">
      <w:pPr>
        <w:pStyle w:val="Heading1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 xml:space="preserve">4.0 </w:t>
      </w:r>
      <w:r w:rsidR="00C36E78" w:rsidRPr="00A24587">
        <w:rPr>
          <w:rFonts w:ascii="Times New Roman" w:hAnsi="Times New Roman" w:cs="Times New Roman"/>
        </w:rPr>
        <w:t>Testing Strategy</w:t>
      </w:r>
    </w:p>
    <w:p w14:paraId="4CFB7E43" w14:textId="77777777" w:rsidR="00563DBE" w:rsidRPr="00563DBE" w:rsidRDefault="00563DBE" w:rsidP="00563DBE">
      <w:pPr>
        <w:rPr>
          <w:rFonts w:ascii="Times New Roman" w:hAnsi="Times New Roman" w:cs="Times New Roman"/>
          <w:color w:val="000000" w:themeColor="text1"/>
          <w:lang w:val="en-CA"/>
        </w:rPr>
      </w:pPr>
      <w:r w:rsidRPr="00563DBE">
        <w:rPr>
          <w:rFonts w:ascii="Times New Roman" w:hAnsi="Times New Roman" w:cs="Times New Roman"/>
          <w:color w:val="000000" w:themeColor="text1"/>
          <w:lang w:val="en-CA"/>
        </w:rPr>
        <w:t>This project includes the following testing tasks:</w:t>
      </w:r>
    </w:p>
    <w:p w14:paraId="6CCCDF40" w14:textId="4F7A66BA" w:rsidR="00F557D4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Unit testing</w:t>
      </w:r>
    </w:p>
    <w:p w14:paraId="25C3DC8B" w14:textId="045A0E8A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bookmarkStart w:id="5" w:name="_Hlk40322597"/>
      <w:r w:rsidRPr="00563DBE">
        <w:rPr>
          <w:rFonts w:ascii="Times New Roman" w:hAnsi="Times New Roman" w:cs="Times New Roman"/>
          <w:color w:val="000000" w:themeColor="text1"/>
        </w:rPr>
        <w:t>System and Integration Testing</w:t>
      </w:r>
    </w:p>
    <w:bookmarkEnd w:id="5"/>
    <w:p w14:paraId="0DEC6614" w14:textId="4A21F4CC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Performance and Stress Testing</w:t>
      </w:r>
    </w:p>
    <w:p w14:paraId="13B91798" w14:textId="0FF537BB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bookmarkStart w:id="6" w:name="_Hlk40322629"/>
      <w:r>
        <w:rPr>
          <w:rFonts w:ascii="Times New Roman" w:hAnsi="Times New Roman" w:cs="Times New Roman"/>
          <w:color w:val="000000" w:themeColor="text1"/>
        </w:rPr>
        <w:t>U</w:t>
      </w:r>
      <w:r w:rsidRPr="00563DBE">
        <w:rPr>
          <w:rFonts w:ascii="Times New Roman" w:hAnsi="Times New Roman" w:cs="Times New Roman"/>
          <w:color w:val="000000" w:themeColor="text1"/>
        </w:rPr>
        <w:t>ser Acceptance Testing</w:t>
      </w:r>
    </w:p>
    <w:bookmarkEnd w:id="6"/>
    <w:p w14:paraId="64B11612" w14:textId="77777777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 xml:space="preserve">Batch Testing </w:t>
      </w:r>
    </w:p>
    <w:p w14:paraId="4D67A978" w14:textId="729BA78C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>Automated Regression Testing</w:t>
      </w:r>
    </w:p>
    <w:p w14:paraId="5877955A" w14:textId="32A2E145" w:rsidR="00563DBE" w:rsidRDefault="00563DBE" w:rsidP="00563DB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563DBE">
        <w:rPr>
          <w:rFonts w:ascii="Times New Roman" w:hAnsi="Times New Roman" w:cs="Times New Roman"/>
          <w:color w:val="000000" w:themeColor="text1"/>
        </w:rPr>
        <w:t xml:space="preserve">Beta Testing </w:t>
      </w:r>
    </w:p>
    <w:p w14:paraId="2DA8F061" w14:textId="39D38900" w:rsidR="00A03FA5" w:rsidRDefault="00A03FA5" w:rsidP="00A03FA5">
      <w:pPr>
        <w:rPr>
          <w:rFonts w:ascii="Times New Roman" w:hAnsi="Times New Roman" w:cs="Times New Roman"/>
          <w:color w:val="000000" w:themeColor="text1"/>
        </w:rPr>
      </w:pPr>
    </w:p>
    <w:p w14:paraId="4D843883" w14:textId="1515579A" w:rsidR="00A03FA5" w:rsidRPr="00C36E78" w:rsidRDefault="00A03FA5" w:rsidP="00A03FA5">
      <w:pPr>
        <w:pStyle w:val="Heading3"/>
        <w:rPr>
          <w:rFonts w:ascii="Times New Roman" w:hAnsi="Times New Roman" w:cs="Times New Roman"/>
          <w:lang w:val="en-IE"/>
        </w:rPr>
      </w:pPr>
      <w:r w:rsidRPr="00C36E78">
        <w:rPr>
          <w:rFonts w:ascii="Times New Roman" w:hAnsi="Times New Roman" w:cs="Times New Roman"/>
          <w:lang w:val="en-IE"/>
        </w:rPr>
        <w:t>Participants</w:t>
      </w:r>
      <w:r w:rsidR="00FC3218" w:rsidRPr="00C36E78">
        <w:rPr>
          <w:rFonts w:ascii="Times New Roman" w:hAnsi="Times New Roman" w:cs="Times New Roman"/>
          <w:lang w:val="en-IE"/>
        </w:rPr>
        <w:t xml:space="preserve"> (Team </w:t>
      </w:r>
      <w:r w:rsidR="008C24E2" w:rsidRPr="00C36E78">
        <w:rPr>
          <w:rFonts w:ascii="Times New Roman" w:hAnsi="Times New Roman" w:cs="Times New Roman"/>
          <w:lang w:val="en-IE"/>
        </w:rPr>
        <w:t>Members</w:t>
      </w:r>
      <w:r w:rsidR="00FC3218" w:rsidRPr="00C36E78">
        <w:rPr>
          <w:rFonts w:ascii="Times New Roman" w:hAnsi="Times New Roman" w:cs="Times New Roman"/>
          <w:lang w:val="en-IE"/>
        </w:rPr>
        <w:t>)</w:t>
      </w:r>
    </w:p>
    <w:p w14:paraId="6478D6A6" w14:textId="75087863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Mary Forde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>- Test Team Lead and project Leader</w:t>
      </w:r>
    </w:p>
    <w:p w14:paraId="0ACF8F13" w14:textId="4D94F586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Amy Smith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 xml:space="preserve"> – Tester </w:t>
      </w:r>
    </w:p>
    <w:p w14:paraId="57B08D8A" w14:textId="3A67C227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Jack Davis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>- Lead Developer</w:t>
      </w:r>
    </w:p>
    <w:p w14:paraId="2B32C578" w14:textId="342E7D31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 xml:space="preserve">Mike </w:t>
      </w:r>
      <w:proofErr w:type="spellStart"/>
      <w:r>
        <w:rPr>
          <w:rFonts w:ascii="Times New Roman" w:hAnsi="Times New Roman" w:cs="Times New Roman"/>
          <w:color w:val="000000" w:themeColor="text1"/>
          <w:lang w:val="en-IE"/>
        </w:rPr>
        <w:t>Whatts</w:t>
      </w:r>
      <w:proofErr w:type="spellEnd"/>
      <w:r w:rsidRPr="00A03FA5">
        <w:rPr>
          <w:rFonts w:ascii="Times New Roman" w:hAnsi="Times New Roman" w:cs="Times New Roman"/>
          <w:color w:val="000000" w:themeColor="text1"/>
          <w:lang w:val="en-IE"/>
        </w:rPr>
        <w:t>– Developer</w:t>
      </w:r>
    </w:p>
    <w:p w14:paraId="55CE5A5E" w14:textId="54C680A3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 w:rsidRPr="00A03FA5">
        <w:rPr>
          <w:rFonts w:ascii="Times New Roman" w:hAnsi="Times New Roman" w:cs="Times New Roman"/>
          <w:color w:val="000000" w:themeColor="text1"/>
          <w:lang w:val="en-IE"/>
        </w:rPr>
        <w:t>R</w:t>
      </w:r>
      <w:r>
        <w:rPr>
          <w:rFonts w:ascii="Times New Roman" w:hAnsi="Times New Roman" w:cs="Times New Roman"/>
          <w:color w:val="000000" w:themeColor="text1"/>
          <w:lang w:val="en-IE"/>
        </w:rPr>
        <w:t>ebecca Black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 xml:space="preserve">- Lead Quality Assurance (QA) </w:t>
      </w:r>
    </w:p>
    <w:p w14:paraId="686DB6D1" w14:textId="7387737C" w:rsidR="00A03FA5" w:rsidRPr="00A03FA5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 w:rsidRPr="00A03FA5">
        <w:rPr>
          <w:rFonts w:ascii="Times New Roman" w:hAnsi="Times New Roman" w:cs="Times New Roman"/>
          <w:color w:val="000000" w:themeColor="text1"/>
          <w:lang w:val="en-IE"/>
        </w:rPr>
        <w:t>E</w:t>
      </w:r>
      <w:r>
        <w:rPr>
          <w:rFonts w:ascii="Times New Roman" w:hAnsi="Times New Roman" w:cs="Times New Roman"/>
          <w:color w:val="000000" w:themeColor="text1"/>
          <w:lang w:val="en-IE"/>
        </w:rPr>
        <w:t>than Fahy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 xml:space="preserve">- Quality Assurance (QA) </w:t>
      </w:r>
    </w:p>
    <w:p w14:paraId="64806007" w14:textId="31B6A17A" w:rsidR="00A03FA5" w:rsidRPr="008C24E2" w:rsidRDefault="00A03FA5" w:rsidP="00A03FA5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Shaun Purcell</w:t>
      </w:r>
      <w:r w:rsidRPr="00A03FA5">
        <w:rPr>
          <w:rFonts w:ascii="Times New Roman" w:hAnsi="Times New Roman" w:cs="Times New Roman"/>
          <w:color w:val="000000" w:themeColor="text1"/>
          <w:lang w:val="en-IE"/>
        </w:rPr>
        <w:t>- Front end Developer</w:t>
      </w:r>
    </w:p>
    <w:p w14:paraId="3C460F0D" w14:textId="459B49AF" w:rsid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lastRenderedPageBreak/>
        <w:t>4.1 Unit Testing</w:t>
      </w:r>
    </w:p>
    <w:p w14:paraId="71668B00" w14:textId="77777777" w:rsidR="00F557D4" w:rsidRPr="00F557D4" w:rsidRDefault="00F557D4" w:rsidP="00F557D4"/>
    <w:p w14:paraId="66BC32F9" w14:textId="1C0E9CD0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77A28677" w14:textId="039480E9" w:rsidR="00F557D4" w:rsidRPr="00F557D4" w:rsidRDefault="00F557D4" w:rsidP="00F557D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</w:t>
      </w:r>
      <w:r w:rsidRPr="00F557D4">
        <w:rPr>
          <w:rFonts w:ascii="Times New Roman" w:hAnsi="Times New Roman" w:cs="Times New Roman"/>
          <w:color w:val="000000" w:themeColor="text1"/>
        </w:rPr>
        <w:t>s a level of software testing where individual units/ components of a software are tested. The purpose is to validate that each unit of the software performs as designed. A unit is the smallest testable part of any software.</w:t>
      </w:r>
    </w:p>
    <w:p w14:paraId="280C235C" w14:textId="3547F5CD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24AD7C3C" w14:textId="0387549F" w:rsidR="00F557D4" w:rsidRPr="00F557D4" w:rsidRDefault="00BB5AE2" w:rsidP="00F557D4">
      <w:pPr>
        <w:rPr>
          <w:color w:val="000000" w:themeColor="text1"/>
        </w:rPr>
      </w:pPr>
      <w:r>
        <w:rPr>
          <w:color w:val="000000" w:themeColor="text1"/>
        </w:rPr>
        <w:t>Mary Forde and Amy Smith</w:t>
      </w:r>
    </w:p>
    <w:p w14:paraId="6C2C4FD2" w14:textId="641AF522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31A89A30" w14:textId="506E51FF" w:rsidR="00D0381A" w:rsidRDefault="00F557D4" w:rsidP="00F557D4">
      <w:pPr>
        <w:tabs>
          <w:tab w:val="left" w:pos="5415"/>
        </w:tabs>
        <w:rPr>
          <w:rFonts w:ascii="Times New Roman" w:hAnsi="Times New Roman" w:cs="Times New Roman"/>
          <w:color w:val="000000" w:themeColor="text1"/>
        </w:rPr>
      </w:pPr>
      <w:r w:rsidRPr="00F557D4">
        <w:rPr>
          <w:rFonts w:ascii="Times New Roman" w:hAnsi="Times New Roman" w:cs="Times New Roman"/>
          <w:color w:val="000000" w:themeColor="text1"/>
        </w:rPr>
        <w:t>Unit Testing is the first </w:t>
      </w:r>
      <w:hyperlink r:id="rId9" w:history="1">
        <w:r w:rsidRPr="00F557D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level of software testing</w:t>
        </w:r>
      </w:hyperlink>
      <w:r>
        <w:rPr>
          <w:rFonts w:ascii="Times New Roman" w:hAnsi="Times New Roman" w:cs="Times New Roman"/>
          <w:color w:val="000000" w:themeColor="text1"/>
        </w:rPr>
        <w:t xml:space="preserve">. </w:t>
      </w:r>
      <w:r w:rsidRPr="00F557D4">
        <w:rPr>
          <w:rFonts w:ascii="Times New Roman" w:hAnsi="Times New Roman" w:cs="Times New Roman"/>
          <w:color w:val="000000" w:themeColor="text1"/>
        </w:rPr>
        <w:t>It is performed by using the </w:t>
      </w:r>
      <w:hyperlink r:id="rId10" w:history="1">
        <w:r w:rsidRPr="00F557D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White Box Testing</w:t>
        </w:r>
      </w:hyperlink>
      <w:r w:rsidRPr="00F557D4">
        <w:rPr>
          <w:rFonts w:ascii="Times New Roman" w:hAnsi="Times New Roman" w:cs="Times New Roman"/>
          <w:color w:val="000000" w:themeColor="text1"/>
        </w:rPr>
        <w:t> method.</w:t>
      </w:r>
      <w:r w:rsidR="00794967" w:rsidRPr="00794967">
        <w:rPr>
          <w:rFonts w:ascii="Verdana" w:hAnsi="Verdana"/>
          <w:b/>
          <w:bCs/>
          <w:color w:val="6B6B6B"/>
          <w:shd w:val="clear" w:color="auto" w:fill="FFFFFF"/>
        </w:rPr>
        <w:t xml:space="preserve"> </w:t>
      </w:r>
      <w:r w:rsidR="000E03C6">
        <w:rPr>
          <w:rFonts w:ascii="Times New Roman" w:hAnsi="Times New Roman" w:cs="Times New Roman"/>
          <w:b/>
          <w:bCs/>
          <w:color w:val="000000" w:themeColor="text1"/>
        </w:rPr>
        <w:t>W</w:t>
      </w:r>
      <w:r w:rsidR="000E03C6" w:rsidRPr="00794967">
        <w:rPr>
          <w:rFonts w:ascii="Times New Roman" w:hAnsi="Times New Roman" w:cs="Times New Roman"/>
          <w:b/>
          <w:bCs/>
          <w:color w:val="000000" w:themeColor="text1"/>
        </w:rPr>
        <w:t>hite box</w:t>
      </w:r>
      <w:r w:rsidR="00794967" w:rsidRPr="0079496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E03C6" w:rsidRPr="00794967">
        <w:rPr>
          <w:rFonts w:ascii="Times New Roman" w:hAnsi="Times New Roman" w:cs="Times New Roman"/>
          <w:b/>
          <w:bCs/>
          <w:color w:val="000000" w:themeColor="text1"/>
        </w:rPr>
        <w:t>testing</w:t>
      </w:r>
      <w:r w:rsidR="00794967" w:rsidRPr="00794967">
        <w:rPr>
          <w:rFonts w:ascii="Times New Roman" w:hAnsi="Times New Roman" w:cs="Times New Roman"/>
          <w:color w:val="000000" w:themeColor="text1"/>
        </w:rPr>
        <w:t> </w:t>
      </w:r>
      <w:r w:rsidR="000E03C6">
        <w:rPr>
          <w:rFonts w:ascii="Times New Roman" w:hAnsi="Times New Roman" w:cs="Times New Roman"/>
          <w:color w:val="000000" w:themeColor="text1"/>
        </w:rPr>
        <w:t xml:space="preserve">is </w:t>
      </w:r>
      <w:r w:rsidR="00794967" w:rsidRPr="00794967">
        <w:rPr>
          <w:rFonts w:ascii="Times New Roman" w:hAnsi="Times New Roman" w:cs="Times New Roman"/>
          <w:color w:val="000000" w:themeColor="text1"/>
        </w:rPr>
        <w:t>based on an analysis of the internal structure of the</w:t>
      </w:r>
      <w:r w:rsidR="001D22F8">
        <w:rPr>
          <w:rFonts w:ascii="Times New Roman" w:hAnsi="Times New Roman" w:cs="Times New Roman"/>
          <w:color w:val="000000" w:themeColor="text1"/>
        </w:rPr>
        <w:t xml:space="preserve">. </w:t>
      </w:r>
      <w:r w:rsidR="002934AF">
        <w:rPr>
          <w:rFonts w:ascii="Times New Roman" w:hAnsi="Times New Roman" w:cs="Times New Roman"/>
          <w:color w:val="000000" w:themeColor="text1"/>
        </w:rPr>
        <w:t>The Pixel Wizard</w:t>
      </w:r>
      <w:r w:rsidR="008C1D2A">
        <w:rPr>
          <w:rFonts w:ascii="Times New Roman" w:hAnsi="Times New Roman" w:cs="Times New Roman"/>
          <w:color w:val="000000" w:themeColor="text1"/>
        </w:rPr>
        <w:t xml:space="preserve"> game</w:t>
      </w:r>
      <w:r w:rsidR="00794967" w:rsidRPr="00794967">
        <w:rPr>
          <w:rFonts w:ascii="Times New Roman" w:hAnsi="Times New Roman" w:cs="Times New Roman"/>
          <w:color w:val="000000" w:themeColor="text1"/>
        </w:rPr>
        <w:t>.</w:t>
      </w:r>
      <w:r w:rsidR="000E03C6">
        <w:rPr>
          <w:rFonts w:ascii="Times New Roman" w:hAnsi="Times New Roman" w:cs="Times New Roman"/>
          <w:color w:val="000000" w:themeColor="text1"/>
        </w:rPr>
        <w:t xml:space="preserve"> This 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can </w:t>
      </w:r>
      <w:r w:rsidR="000E03C6">
        <w:rPr>
          <w:rFonts w:ascii="Times New Roman" w:hAnsi="Times New Roman" w:cs="Times New Roman"/>
          <w:color w:val="000000" w:themeColor="text1"/>
        </w:rPr>
        <w:t xml:space="preserve">start 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at an earlier stage. </w:t>
      </w:r>
      <w:r w:rsidR="002934AF">
        <w:rPr>
          <w:rFonts w:ascii="Times New Roman" w:hAnsi="Times New Roman" w:cs="Times New Roman"/>
          <w:color w:val="000000" w:themeColor="text1"/>
        </w:rPr>
        <w:t>I do not</w:t>
      </w:r>
      <w:r w:rsidR="000E03C6" w:rsidRPr="000E03C6">
        <w:rPr>
          <w:rFonts w:ascii="Times New Roman" w:hAnsi="Times New Roman" w:cs="Times New Roman"/>
          <w:color w:val="000000" w:themeColor="text1"/>
        </w:rPr>
        <w:t xml:space="preserve"> </w:t>
      </w:r>
      <w:r w:rsidR="002934AF">
        <w:rPr>
          <w:rFonts w:ascii="Times New Roman" w:hAnsi="Times New Roman" w:cs="Times New Roman"/>
          <w:color w:val="000000" w:themeColor="text1"/>
        </w:rPr>
        <w:t xml:space="preserve">need </w:t>
      </w:r>
      <w:r w:rsidR="000E03C6" w:rsidRPr="000E03C6">
        <w:rPr>
          <w:rFonts w:ascii="Times New Roman" w:hAnsi="Times New Roman" w:cs="Times New Roman"/>
          <w:color w:val="000000" w:themeColor="text1"/>
        </w:rPr>
        <w:t>the GUI to be available.</w:t>
      </w:r>
    </w:p>
    <w:p w14:paraId="793B0E29" w14:textId="7E878FE7" w:rsidR="00F557D4" w:rsidRDefault="00F557D4" w:rsidP="00F557D4">
      <w:pPr>
        <w:tabs>
          <w:tab w:val="left" w:pos="5415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6CC55A1A" w14:textId="77777777" w:rsidR="00A24587" w:rsidRPr="00A24587" w:rsidRDefault="00A24587" w:rsidP="0078613E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 xml:space="preserve">4.2 </w:t>
      </w:r>
      <w:bookmarkStart w:id="7" w:name="_Hlk40322082"/>
      <w:r w:rsidRPr="00A24587">
        <w:rPr>
          <w:rFonts w:ascii="Times New Roman" w:hAnsi="Times New Roman" w:cs="Times New Roman"/>
        </w:rPr>
        <w:t>System and Integration Testing</w:t>
      </w:r>
      <w:bookmarkEnd w:id="7"/>
    </w:p>
    <w:p w14:paraId="001C635A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6A1E80B8" w14:textId="26BF7AD1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1AD76C29" w14:textId="62D7880C" w:rsidR="00F557D4" w:rsidRPr="00F557D4" w:rsidRDefault="00F557D4" w:rsidP="0078613E">
      <w:pPr>
        <w:rPr>
          <w:rFonts w:ascii="Times New Roman" w:hAnsi="Times New Roman" w:cs="Times New Roman"/>
          <w:color w:val="000000" w:themeColor="text1"/>
        </w:rPr>
      </w:pPr>
      <w:r w:rsidRPr="00F557D4">
        <w:rPr>
          <w:rFonts w:ascii="Times New Roman" w:hAnsi="Times New Roman" w:cs="Times New Roman"/>
          <w:color w:val="000000" w:themeColor="text1"/>
        </w:rPr>
        <w:t xml:space="preserve">The purpose of this level of testing is to expose faults in the interaction between integrated units. Test drivers and test stubs </w:t>
      </w:r>
      <w:r w:rsidR="00794967">
        <w:rPr>
          <w:rFonts w:ascii="Times New Roman" w:hAnsi="Times New Roman" w:cs="Times New Roman"/>
          <w:color w:val="000000" w:themeColor="text1"/>
        </w:rPr>
        <w:t>will be</w:t>
      </w:r>
      <w:r w:rsidRPr="00F557D4">
        <w:rPr>
          <w:rFonts w:ascii="Times New Roman" w:hAnsi="Times New Roman" w:cs="Times New Roman"/>
          <w:color w:val="000000" w:themeColor="text1"/>
        </w:rPr>
        <w:t xml:space="preserve"> used to assist in Integration Testing.</w:t>
      </w:r>
      <w:r w:rsidRPr="00F557D4">
        <w:t xml:space="preserve"> </w:t>
      </w:r>
      <w:r w:rsidRPr="00F557D4">
        <w:rPr>
          <w:rFonts w:ascii="Times New Roman" w:hAnsi="Times New Roman" w:cs="Times New Roman"/>
          <w:color w:val="000000" w:themeColor="text1"/>
        </w:rPr>
        <w:t>Integration Testing is the second level of testing performed after Unit Testing and before System Testing.</w:t>
      </w:r>
    </w:p>
    <w:p w14:paraId="295650B8" w14:textId="51B6E7AB" w:rsidR="00F557D4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70E27631" w14:textId="158C5242" w:rsidR="00F557D4" w:rsidRDefault="00BB5AE2" w:rsidP="0078613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Jack D</w:t>
      </w:r>
      <w:r w:rsidR="002C09A5">
        <w:rPr>
          <w:rFonts w:ascii="Times New Roman" w:hAnsi="Times New Roman" w:cs="Times New Roman"/>
          <w:color w:val="000000" w:themeColor="text1"/>
        </w:rPr>
        <w:t>avis</w:t>
      </w:r>
      <w:r w:rsidR="00972227">
        <w:rPr>
          <w:rFonts w:ascii="Times New Roman" w:hAnsi="Times New Roman" w:cs="Times New Roman"/>
          <w:color w:val="000000" w:themeColor="text1"/>
        </w:rPr>
        <w:t xml:space="preserve"> and Rebecca Black</w:t>
      </w:r>
    </w:p>
    <w:p w14:paraId="433C61FA" w14:textId="77777777" w:rsidR="00D0381A" w:rsidRPr="00F15FD0" w:rsidRDefault="00D0381A" w:rsidP="0078613E">
      <w:pPr>
        <w:rPr>
          <w:rFonts w:ascii="Times New Roman" w:hAnsi="Times New Roman" w:cs="Times New Roman"/>
          <w:color w:val="000000" w:themeColor="text1"/>
        </w:rPr>
      </w:pPr>
    </w:p>
    <w:p w14:paraId="48451FAF" w14:textId="50F97F51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0E961F5E" w14:textId="7772DC85" w:rsidR="00F557D4" w:rsidRDefault="00F557D4" w:rsidP="0078613E">
      <w:pPr>
        <w:rPr>
          <w:rFonts w:ascii="Times New Roman" w:hAnsi="Times New Roman" w:cs="Times New Roman"/>
          <w:color w:val="000000" w:themeColor="text1"/>
        </w:rPr>
      </w:pPr>
      <w:r w:rsidRPr="00F557D4">
        <w:t xml:space="preserve"> </w:t>
      </w:r>
      <w:r w:rsidRPr="00F557D4">
        <w:rPr>
          <w:rFonts w:ascii="Times New Roman" w:hAnsi="Times New Roman" w:cs="Times New Roman"/>
          <w:color w:val="000000" w:themeColor="text1"/>
        </w:rPr>
        <w:t>Black Box Testing, White Box Testing and Gray Box Testing methods can be used.</w:t>
      </w:r>
      <w:r w:rsidR="007F31A5">
        <w:rPr>
          <w:rFonts w:ascii="Times New Roman" w:hAnsi="Times New Roman" w:cs="Times New Roman"/>
          <w:color w:val="000000" w:themeColor="text1"/>
        </w:rPr>
        <w:t xml:space="preserve"> I will be using black box testing as it will help me solve:</w:t>
      </w:r>
    </w:p>
    <w:p w14:paraId="37EA98A6" w14:textId="704E5587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Incorrect or missing functions</w:t>
      </w:r>
      <w:r w:rsidR="008C1D2A">
        <w:rPr>
          <w:rFonts w:ascii="Times New Roman" w:hAnsi="Times New Roman" w:cs="Times New Roman"/>
          <w:color w:val="000000" w:themeColor="text1"/>
        </w:rPr>
        <w:t xml:space="preserve"> of the game</w:t>
      </w:r>
    </w:p>
    <w:p w14:paraId="3DEEEB83" w14:textId="6F76E7F6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Interface errors</w:t>
      </w:r>
    </w:p>
    <w:p w14:paraId="11CDE299" w14:textId="77777777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Errors in data structures or external database access</w:t>
      </w:r>
    </w:p>
    <w:p w14:paraId="227AD18A" w14:textId="6649D612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Behavior or performance errors</w:t>
      </w:r>
      <w:r w:rsidR="008C1D2A">
        <w:rPr>
          <w:rFonts w:ascii="Times New Roman" w:hAnsi="Times New Roman" w:cs="Times New Roman"/>
          <w:color w:val="000000" w:themeColor="text1"/>
        </w:rPr>
        <w:t xml:space="preserve"> of The Pixel Wizard</w:t>
      </w:r>
    </w:p>
    <w:p w14:paraId="0C82D6A0" w14:textId="5CC55952" w:rsidR="007F31A5" w:rsidRPr="007F31A5" w:rsidRDefault="007F31A5" w:rsidP="007F3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7F31A5">
        <w:rPr>
          <w:rFonts w:ascii="Times New Roman" w:hAnsi="Times New Roman" w:cs="Times New Roman"/>
          <w:color w:val="000000" w:themeColor="text1"/>
        </w:rPr>
        <w:t>Initialization and termination errors</w:t>
      </w:r>
    </w:p>
    <w:p w14:paraId="1F7515DB" w14:textId="77777777" w:rsidR="0078613E" w:rsidRPr="00F557D4" w:rsidRDefault="0078613E" w:rsidP="00F557D4">
      <w:pPr>
        <w:rPr>
          <w:rFonts w:ascii="Times New Roman" w:hAnsi="Times New Roman" w:cs="Times New Roman"/>
        </w:rPr>
      </w:pPr>
    </w:p>
    <w:p w14:paraId="0372B654" w14:textId="77777777" w:rsidR="00A24587" w:rsidRP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lastRenderedPageBreak/>
        <w:t>4.3 Performance and Stress Testing</w:t>
      </w:r>
    </w:p>
    <w:p w14:paraId="3E797BC5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62C967B1" w14:textId="07EDD9FB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5FA1B5E2" w14:textId="35342955" w:rsidR="00A54A5A" w:rsidRDefault="00A54A5A" w:rsidP="000F01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A54A5A">
        <w:rPr>
          <w:rFonts w:ascii="Times New Roman" w:hAnsi="Times New Roman" w:cs="Times New Roman"/>
          <w:b/>
          <w:bCs/>
          <w:color w:val="000000" w:themeColor="text1"/>
        </w:rPr>
        <w:t xml:space="preserve">erformance </w:t>
      </w:r>
      <w:r>
        <w:rPr>
          <w:rFonts w:ascii="Times New Roman" w:hAnsi="Times New Roman" w:cs="Times New Roman"/>
          <w:b/>
          <w:bCs/>
          <w:color w:val="000000" w:themeColor="text1"/>
        </w:rPr>
        <w:t>T</w:t>
      </w:r>
      <w:r w:rsidRPr="00A54A5A">
        <w:rPr>
          <w:rFonts w:ascii="Times New Roman" w:hAnsi="Times New Roman" w:cs="Times New Roman"/>
          <w:b/>
          <w:bCs/>
          <w:color w:val="000000" w:themeColor="text1"/>
        </w:rPr>
        <w:t>esting</w:t>
      </w:r>
      <w:r w:rsidRPr="00A54A5A">
        <w:rPr>
          <w:rFonts w:ascii="Times New Roman" w:hAnsi="Times New Roman" w:cs="Times New Roman"/>
          <w:color w:val="000000" w:themeColor="text1"/>
        </w:rPr>
        <w:t> is a type of software testing that intends to determine how a system performs in terms of responsiveness and stability under a certain loa</w:t>
      </w:r>
      <w:r>
        <w:rPr>
          <w:rFonts w:ascii="Times New Roman" w:hAnsi="Times New Roman" w:cs="Times New Roman"/>
          <w:color w:val="000000" w:themeColor="text1"/>
        </w:rPr>
        <w:t>d.</w:t>
      </w:r>
    </w:p>
    <w:p w14:paraId="4AD024E9" w14:textId="1BECE678" w:rsidR="000F016E" w:rsidRPr="000F016E" w:rsidRDefault="00A54A5A" w:rsidP="000F016E">
      <w:pPr>
        <w:rPr>
          <w:rFonts w:ascii="Times New Roman" w:hAnsi="Times New Roman" w:cs="Times New Roman"/>
        </w:rPr>
      </w:pPr>
      <w:r w:rsidRPr="00A54A5A">
        <w:rPr>
          <w:rFonts w:ascii="Times New Roman" w:hAnsi="Times New Roman" w:cs="Times New Roman"/>
          <w:b/>
          <w:bCs/>
          <w:color w:val="000000" w:themeColor="text1"/>
        </w:rPr>
        <w:t>Stress Testing</w:t>
      </w:r>
      <w:r w:rsidR="000F016E" w:rsidRPr="00A54A5A">
        <w:rPr>
          <w:rFonts w:ascii="Times New Roman" w:hAnsi="Times New Roman" w:cs="Times New Roman"/>
          <w:color w:val="000000" w:themeColor="text1"/>
        </w:rPr>
        <w:t> is</w:t>
      </w:r>
      <w:r w:rsidR="000F016E" w:rsidRPr="000F016E">
        <w:rPr>
          <w:rFonts w:ascii="Times New Roman" w:hAnsi="Times New Roman" w:cs="Times New Roman"/>
          <w:color w:val="000000" w:themeColor="text1"/>
        </w:rPr>
        <w:t xml:space="preserve"> a type of performance testing conducted to evaluate the behavior of a system at or beyond the limits of its anticipated workload</w:t>
      </w:r>
      <w:r w:rsidR="000F016E">
        <w:rPr>
          <w:rFonts w:ascii="Times New Roman" w:hAnsi="Times New Roman" w:cs="Times New Roman"/>
          <w:color w:val="000000" w:themeColor="text1"/>
        </w:rPr>
        <w:t>.</w:t>
      </w:r>
    </w:p>
    <w:p w14:paraId="6B2611BD" w14:textId="2D226C49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Participants:</w:t>
      </w:r>
    </w:p>
    <w:p w14:paraId="1CA0EE29" w14:textId="1ECBC30E" w:rsidR="00A54A5A" w:rsidRPr="00A54A5A" w:rsidRDefault="002C09A5" w:rsidP="00A54A5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Mike Whatts</w:t>
      </w:r>
      <w:r w:rsidR="00972227">
        <w:rPr>
          <w:rFonts w:ascii="Times New Roman" w:hAnsi="Times New Roman" w:cs="Times New Roman"/>
          <w:color w:val="000000" w:themeColor="text1"/>
        </w:rPr>
        <w:t xml:space="preserve"> and Shaun Purcell</w:t>
      </w:r>
    </w:p>
    <w:p w14:paraId="453AB787" w14:textId="2A1DA364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Methodology:</w:t>
      </w:r>
    </w:p>
    <w:p w14:paraId="16D024BD" w14:textId="50B67CC5" w:rsidR="006E6176" w:rsidRPr="006E6176" w:rsidRDefault="006E6176" w:rsidP="0079496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6E6176">
        <w:rPr>
          <w:rFonts w:ascii="Times New Roman" w:hAnsi="Times New Roman" w:cs="Times New Roman"/>
          <w:b/>
          <w:bCs/>
          <w:color w:val="000000" w:themeColor="text1"/>
          <w:lang w:val="en-IE"/>
        </w:rPr>
        <w:t>Always Increasing Load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>: load is increasing during the whole test until the servers being tested fall apart</w:t>
      </w:r>
    </w:p>
    <w:p w14:paraId="4A1E11F8" w14:textId="69805EF9" w:rsidR="006E6176" w:rsidRPr="006E6176" w:rsidRDefault="006E6176" w:rsidP="00794967">
      <w:pPr>
        <w:numPr>
          <w:ilvl w:val="0"/>
          <w:numId w:val="2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6E6176">
        <w:rPr>
          <w:rFonts w:ascii="Times New Roman" w:hAnsi="Times New Roman" w:cs="Times New Roman"/>
          <w:b/>
          <w:bCs/>
          <w:color w:val="000000" w:themeColor="text1"/>
          <w:lang w:val="en-IE"/>
        </w:rPr>
        <w:t>Stepping load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: it is 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>good practice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to increase load with steps so that 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>I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can maintain a stable level of load for some time before going to the next one. This will make analysis of server </w:t>
      </w:r>
      <w:r w:rsidR="00794967" w:rsidRPr="006E6176">
        <w:rPr>
          <w:rFonts w:ascii="Times New Roman" w:hAnsi="Times New Roman" w:cs="Times New Roman"/>
          <w:color w:val="000000" w:themeColor="text1"/>
          <w:lang w:val="en-IE"/>
        </w:rPr>
        <w:t>behaviour</w:t>
      </w:r>
      <w:r w:rsidRPr="006E6176">
        <w:rPr>
          <w:rFonts w:ascii="Times New Roman" w:hAnsi="Times New Roman" w:cs="Times New Roman"/>
          <w:color w:val="000000" w:themeColor="text1"/>
          <w:lang w:val="en-IE"/>
        </w:rPr>
        <w:t xml:space="preserve"> much easier for each step</w:t>
      </w:r>
    </w:p>
    <w:p w14:paraId="42FE8140" w14:textId="153D4233" w:rsidR="0078613E" w:rsidRPr="008C24E2" w:rsidRDefault="006E6176" w:rsidP="00A24587">
      <w:pPr>
        <w:pStyle w:val="ListParagraph"/>
        <w:numPr>
          <w:ilvl w:val="0"/>
          <w:numId w:val="22"/>
        </w:numPr>
        <w:rPr>
          <w:lang w:val="en-IE"/>
        </w:rPr>
      </w:pPr>
      <w:r w:rsidRPr="00794967">
        <w:rPr>
          <w:rFonts w:ascii="Times New Roman" w:hAnsi="Times New Roman" w:cs="Times New Roman"/>
          <w:b/>
          <w:bCs/>
          <w:color w:val="000000" w:themeColor="text1"/>
          <w:lang w:val="en-IE"/>
        </w:rPr>
        <w:t>Various Durations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>:</w:t>
      </w:r>
      <w:r w:rsidR="000E03C6">
        <w:rPr>
          <w:rFonts w:ascii="Times New Roman" w:hAnsi="Times New Roman" w:cs="Times New Roman"/>
          <w:color w:val="000000" w:themeColor="text1"/>
          <w:lang w:val="en-IE"/>
        </w:rPr>
        <w:t xml:space="preserve"> the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 xml:space="preserve"> test duration only depends on the rate of load increase you want to apply on</w:t>
      </w:r>
      <w:r w:rsidR="008C1D2A">
        <w:rPr>
          <w:rFonts w:ascii="Times New Roman" w:hAnsi="Times New Roman" w:cs="Times New Roman"/>
          <w:color w:val="000000" w:themeColor="text1"/>
          <w:lang w:val="en-IE"/>
        </w:rPr>
        <w:t xml:space="preserve"> the</w:t>
      </w:r>
      <w:r w:rsidRPr="00794967">
        <w:rPr>
          <w:rFonts w:ascii="Times New Roman" w:hAnsi="Times New Roman" w:cs="Times New Roman"/>
          <w:color w:val="000000" w:themeColor="text1"/>
          <w:lang w:val="en-IE"/>
        </w:rPr>
        <w:t xml:space="preserve"> </w:t>
      </w:r>
      <w:r w:rsidR="008C1D2A">
        <w:rPr>
          <w:rFonts w:ascii="Times New Roman" w:hAnsi="Times New Roman" w:cs="Times New Roman"/>
          <w:color w:val="000000" w:themeColor="text1"/>
          <w:lang w:val="en-IE"/>
        </w:rPr>
        <w:t>game system</w:t>
      </w:r>
    </w:p>
    <w:p w14:paraId="6A215539" w14:textId="77777777" w:rsidR="008C24E2" w:rsidRPr="000E03C6" w:rsidRDefault="008C24E2" w:rsidP="008C24E2">
      <w:pPr>
        <w:pStyle w:val="ListParagraph"/>
        <w:rPr>
          <w:lang w:val="en-IE"/>
        </w:rPr>
      </w:pPr>
    </w:p>
    <w:p w14:paraId="752FB9CB" w14:textId="5EC191AD" w:rsidR="00A24587" w:rsidRPr="00A24587" w:rsidRDefault="00A24587" w:rsidP="00A24587">
      <w:pPr>
        <w:pStyle w:val="Heading2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4.4 User Acceptance Testing</w:t>
      </w:r>
    </w:p>
    <w:p w14:paraId="475B0B7A" w14:textId="77777777" w:rsidR="00F557D4" w:rsidRDefault="00F557D4" w:rsidP="00A24587">
      <w:pPr>
        <w:pStyle w:val="Heading3"/>
        <w:rPr>
          <w:rFonts w:ascii="Times New Roman" w:hAnsi="Times New Roman" w:cs="Times New Roman"/>
        </w:rPr>
      </w:pPr>
    </w:p>
    <w:p w14:paraId="42F7A7FE" w14:textId="13DE243A" w:rsidR="00A24587" w:rsidRDefault="00A24587" w:rsidP="00A24587">
      <w:pPr>
        <w:pStyle w:val="Heading3"/>
        <w:rPr>
          <w:rFonts w:ascii="Times New Roman" w:hAnsi="Times New Roman" w:cs="Times New Roman"/>
        </w:rPr>
      </w:pPr>
      <w:r w:rsidRPr="00A24587">
        <w:rPr>
          <w:rFonts w:ascii="Times New Roman" w:hAnsi="Times New Roman" w:cs="Times New Roman"/>
        </w:rPr>
        <w:t>Definition:</w:t>
      </w:r>
    </w:p>
    <w:p w14:paraId="4C208835" w14:textId="30C199D6" w:rsidR="004962EF" w:rsidRPr="004962EF" w:rsidRDefault="004962EF" w:rsidP="004962EF">
      <w:pPr>
        <w:rPr>
          <w:rFonts w:ascii="Times New Roman" w:hAnsi="Times New Roman" w:cs="Times New Roman"/>
          <w:color w:val="000000" w:themeColor="text1"/>
        </w:rPr>
      </w:pPr>
      <w:r w:rsidRPr="004962EF">
        <w:rPr>
          <w:rFonts w:ascii="Times New Roman" w:hAnsi="Times New Roman" w:cs="Times New Roman"/>
          <w:color w:val="000000" w:themeColor="text1"/>
        </w:rPr>
        <w:t xml:space="preserve">Formal testing with respect to user needs, requirements, and business processes conducted to determine </w:t>
      </w:r>
      <w:r w:rsidR="00A736B1" w:rsidRPr="004962EF">
        <w:rPr>
          <w:rFonts w:ascii="Times New Roman" w:hAnsi="Times New Roman" w:cs="Times New Roman"/>
          <w:color w:val="000000" w:themeColor="text1"/>
        </w:rPr>
        <w:t>whether</w:t>
      </w:r>
      <w:r w:rsidRPr="004962EF">
        <w:rPr>
          <w:rFonts w:ascii="Times New Roman" w:hAnsi="Times New Roman" w:cs="Times New Roman"/>
          <w:color w:val="000000" w:themeColor="text1"/>
        </w:rPr>
        <w:t xml:space="preserve"> a system satisfies the acceptance criteria</w:t>
      </w:r>
      <w:r w:rsidR="00A736B1">
        <w:rPr>
          <w:rFonts w:ascii="Times New Roman" w:hAnsi="Times New Roman" w:cs="Times New Roman"/>
          <w:color w:val="000000" w:themeColor="text1"/>
        </w:rPr>
        <w:t>. It is also</w:t>
      </w:r>
      <w:r w:rsidRPr="004962EF">
        <w:rPr>
          <w:rFonts w:ascii="Times New Roman" w:hAnsi="Times New Roman" w:cs="Times New Roman"/>
          <w:color w:val="000000" w:themeColor="text1"/>
        </w:rPr>
        <w:t xml:space="preserve"> to enable the user, </w:t>
      </w:r>
      <w:r w:rsidR="00A736B1" w:rsidRPr="004962EF">
        <w:rPr>
          <w:rFonts w:ascii="Times New Roman" w:hAnsi="Times New Roman" w:cs="Times New Roman"/>
          <w:color w:val="000000" w:themeColor="text1"/>
        </w:rPr>
        <w:t>customers,</w:t>
      </w:r>
      <w:r w:rsidRPr="004962EF">
        <w:rPr>
          <w:rFonts w:ascii="Times New Roman" w:hAnsi="Times New Roman" w:cs="Times New Roman"/>
          <w:color w:val="000000" w:themeColor="text1"/>
        </w:rPr>
        <w:t xml:space="preserve"> </w:t>
      </w:r>
      <w:r w:rsidR="00A736B1">
        <w:rPr>
          <w:rFonts w:ascii="Times New Roman" w:hAnsi="Times New Roman" w:cs="Times New Roman"/>
          <w:color w:val="000000" w:themeColor="text1"/>
        </w:rPr>
        <w:t>and</w:t>
      </w:r>
      <w:r w:rsidRPr="004962EF">
        <w:rPr>
          <w:rFonts w:ascii="Times New Roman" w:hAnsi="Times New Roman" w:cs="Times New Roman"/>
          <w:color w:val="000000" w:themeColor="text1"/>
        </w:rPr>
        <w:t xml:space="preserve"> other authorized entity to determine </w:t>
      </w:r>
      <w:r w:rsidR="007D0DF6" w:rsidRPr="004962EF">
        <w:rPr>
          <w:rFonts w:ascii="Times New Roman" w:hAnsi="Times New Roman" w:cs="Times New Roman"/>
          <w:color w:val="000000" w:themeColor="text1"/>
        </w:rPr>
        <w:t>whether</w:t>
      </w:r>
      <w:r w:rsidRPr="004962EF">
        <w:rPr>
          <w:rFonts w:ascii="Times New Roman" w:hAnsi="Times New Roman" w:cs="Times New Roman"/>
          <w:color w:val="000000" w:themeColor="text1"/>
        </w:rPr>
        <w:t xml:space="preserve"> to accept the system.</w:t>
      </w:r>
    </w:p>
    <w:p w14:paraId="407BDEF9" w14:textId="6D4F7CC8" w:rsidR="00A24587" w:rsidRDefault="00A24587" w:rsidP="00F557D4">
      <w:pPr>
        <w:pStyle w:val="Heading3"/>
        <w:rPr>
          <w:rFonts w:ascii="Times New Roman" w:hAnsi="Times New Roman" w:cs="Times New Roman"/>
        </w:rPr>
      </w:pPr>
      <w:r w:rsidRPr="00F557D4">
        <w:rPr>
          <w:rFonts w:ascii="Times New Roman" w:hAnsi="Times New Roman" w:cs="Times New Roman"/>
        </w:rPr>
        <w:t>Participants:</w:t>
      </w:r>
    </w:p>
    <w:p w14:paraId="1D72FECB" w14:textId="2C2FF449" w:rsidR="004962EF" w:rsidRDefault="00972227" w:rsidP="004962E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Mary Forde</w:t>
      </w:r>
    </w:p>
    <w:p w14:paraId="46BB6DFC" w14:textId="77777777" w:rsidR="00D0381A" w:rsidRPr="004962EF" w:rsidRDefault="00D0381A" w:rsidP="004962EF">
      <w:pPr>
        <w:rPr>
          <w:rFonts w:ascii="Times New Roman" w:hAnsi="Times New Roman" w:cs="Times New Roman"/>
          <w:color w:val="000000" w:themeColor="text1"/>
        </w:rPr>
      </w:pPr>
    </w:p>
    <w:p w14:paraId="32419D44" w14:textId="77777777" w:rsidR="00A24587" w:rsidRPr="0078613E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031F3047" w14:textId="5EB75A6B" w:rsidR="0078613E" w:rsidRDefault="007D0DF6" w:rsidP="00A24587">
      <w:pPr>
        <w:rPr>
          <w:rFonts w:ascii="Times New Roman" w:hAnsi="Times New Roman" w:cs="Times New Roman"/>
          <w:color w:val="000000" w:themeColor="text1"/>
        </w:rPr>
      </w:pPr>
      <w:r w:rsidRPr="007D0DF6">
        <w:rPr>
          <w:rFonts w:ascii="Times New Roman" w:hAnsi="Times New Roman" w:cs="Times New Roman"/>
          <w:color w:val="000000" w:themeColor="text1"/>
        </w:rPr>
        <w:t>Acceptance Testing is the fourth and last </w:t>
      </w:r>
      <w:hyperlink r:id="rId11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level of software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performed after </w:t>
      </w:r>
      <w:hyperlink r:id="rId12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System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and before making the system available for actual use.</w:t>
      </w:r>
      <w:r w:rsidRPr="007D0DF6">
        <w:rPr>
          <w:rFonts w:ascii="Verdana" w:hAnsi="Verdana"/>
          <w:color w:val="000000" w:themeColor="text1"/>
          <w:shd w:val="clear" w:color="auto" w:fill="FFFFFF"/>
        </w:rPr>
        <w:t xml:space="preserve"> </w:t>
      </w:r>
      <w:hyperlink r:id="rId13" w:history="1">
        <w:r w:rsidRPr="007D0DF6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Black Box Testing</w:t>
        </w:r>
      </w:hyperlink>
      <w:r w:rsidRPr="007D0DF6">
        <w:rPr>
          <w:rFonts w:ascii="Times New Roman" w:hAnsi="Times New Roman" w:cs="Times New Roman"/>
          <w:color w:val="000000" w:themeColor="text1"/>
        </w:rPr>
        <w:t> method is used in Acceptance Testing.</w:t>
      </w:r>
      <w:r>
        <w:rPr>
          <w:rFonts w:ascii="Times New Roman" w:hAnsi="Times New Roman" w:cs="Times New Roman"/>
          <w:color w:val="000000" w:themeColor="text1"/>
        </w:rPr>
        <w:t xml:space="preserve"> I will be using ad-hoc when carrying out this part of black box testing for the game in order to </w:t>
      </w:r>
      <w:r w:rsidR="004163EB">
        <w:rPr>
          <w:rFonts w:ascii="Times New Roman" w:hAnsi="Times New Roman" w:cs="Times New Roman"/>
          <w:color w:val="000000" w:themeColor="text1"/>
        </w:rPr>
        <w:t>randomize results that a user could receive.</w:t>
      </w:r>
    </w:p>
    <w:p w14:paraId="3B14AE30" w14:textId="04F8B536" w:rsidR="00E32DBD" w:rsidRDefault="00E32DBD" w:rsidP="00A24587">
      <w:pPr>
        <w:rPr>
          <w:rFonts w:ascii="Times New Roman" w:hAnsi="Times New Roman" w:cs="Times New Roman"/>
          <w:color w:val="000000" w:themeColor="text1"/>
        </w:rPr>
      </w:pPr>
    </w:p>
    <w:p w14:paraId="544C7BFC" w14:textId="77777777" w:rsidR="008C24E2" w:rsidRPr="007D0DF6" w:rsidRDefault="008C24E2" w:rsidP="00A24587">
      <w:pPr>
        <w:rPr>
          <w:rFonts w:ascii="Times New Roman" w:hAnsi="Times New Roman" w:cs="Times New Roman"/>
          <w:color w:val="000000" w:themeColor="text1"/>
        </w:rPr>
      </w:pPr>
    </w:p>
    <w:p w14:paraId="5B6E263B" w14:textId="3054D72D" w:rsidR="0078613E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4.5 Batch Testing</w:t>
      </w:r>
    </w:p>
    <w:p w14:paraId="41CFB403" w14:textId="77777777" w:rsidR="0078613E" w:rsidRPr="0078613E" w:rsidRDefault="0078613E" w:rsidP="0078613E"/>
    <w:p w14:paraId="64E8E7A1" w14:textId="77777777" w:rsidR="0078613E" w:rsidRPr="0078613E" w:rsidRDefault="0078613E" w:rsidP="0078613E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</w:pPr>
      <w:r w:rsidRPr="0078613E"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  <w:t>Definition:</w:t>
      </w:r>
    </w:p>
    <w:p w14:paraId="7830DD7F" w14:textId="5E6DE29B" w:rsidR="0078613E" w:rsidRPr="0078613E" w:rsidRDefault="00EA2880" w:rsidP="0078613E">
      <w:pPr>
        <w:rPr>
          <w:rFonts w:ascii="Times New Roman" w:hAnsi="Times New Roman" w:cs="Times New Roman"/>
          <w:color w:val="000000" w:themeColor="text1"/>
        </w:rPr>
      </w:pPr>
      <w:r w:rsidRPr="00EA2880">
        <w:rPr>
          <w:rFonts w:ascii="Times New Roman" w:hAnsi="Times New Roman" w:cs="Times New Roman"/>
          <w:color w:val="000000" w:themeColor="text1"/>
        </w:rPr>
        <w:t>Group of tests executing sequentially one by one is called Batch Testing.</w:t>
      </w:r>
      <w:r w:rsidRPr="00EA2880">
        <w:rPr>
          <w:rFonts w:ascii="Arial" w:hAnsi="Arial" w:cs="Arial"/>
          <w:color w:val="000000"/>
          <w:sz w:val="26"/>
          <w:szCs w:val="26"/>
          <w:shd w:val="clear" w:color="auto" w:fill="F5FFFA"/>
        </w:rPr>
        <w:t xml:space="preserve"> </w:t>
      </w:r>
      <w:r w:rsidRPr="00EA2880">
        <w:rPr>
          <w:rFonts w:ascii="Times New Roman" w:hAnsi="Times New Roman" w:cs="Times New Roman"/>
          <w:color w:val="000000" w:themeColor="text1"/>
        </w:rPr>
        <w:t xml:space="preserve">Every test Batch consists of multiple dependent test cases. In those batches every end state is </w:t>
      </w:r>
      <w:r w:rsidR="009F28C2">
        <w:rPr>
          <w:rFonts w:ascii="Times New Roman" w:hAnsi="Times New Roman" w:cs="Times New Roman"/>
          <w:color w:val="000000" w:themeColor="text1"/>
        </w:rPr>
        <w:t xml:space="preserve">a </w:t>
      </w:r>
      <w:r w:rsidRPr="00EA2880">
        <w:rPr>
          <w:rFonts w:ascii="Times New Roman" w:hAnsi="Times New Roman" w:cs="Times New Roman"/>
          <w:color w:val="000000" w:themeColor="text1"/>
        </w:rPr>
        <w:t>base state to next case. </w:t>
      </w:r>
    </w:p>
    <w:p w14:paraId="05AE46DA" w14:textId="27E228D0" w:rsidR="0078613E" w:rsidRDefault="0078613E" w:rsidP="0078613E">
      <w:pPr>
        <w:keepNext/>
        <w:keepLines/>
        <w:spacing w:before="40" w:after="0"/>
        <w:outlineLvl w:val="2"/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</w:pPr>
      <w:r w:rsidRPr="0078613E">
        <w:rPr>
          <w:rFonts w:ascii="Times New Roman" w:eastAsiaTheme="majorEastAsia" w:hAnsi="Times New Roman" w:cs="Times New Roman"/>
          <w:color w:val="004F5B" w:themeColor="accent1" w:themeShade="7F"/>
          <w:sz w:val="24"/>
          <w:szCs w:val="24"/>
        </w:rPr>
        <w:t>Participants:</w:t>
      </w:r>
    </w:p>
    <w:p w14:paraId="2A44860F" w14:textId="1075C2D1" w:rsidR="00972227" w:rsidRPr="00972227" w:rsidRDefault="00972227" w:rsidP="00972227">
      <w:pPr>
        <w:rPr>
          <w:rFonts w:ascii="Times New Roman" w:hAnsi="Times New Roman" w:cs="Times New Roman"/>
          <w:color w:val="000000" w:themeColor="text1"/>
        </w:rPr>
      </w:pPr>
      <w:r w:rsidRPr="00972227">
        <w:rPr>
          <w:rFonts w:ascii="Times New Roman" w:hAnsi="Times New Roman" w:cs="Times New Roman"/>
          <w:color w:val="000000" w:themeColor="text1"/>
        </w:rPr>
        <w:t>Rebecca Black</w:t>
      </w:r>
    </w:p>
    <w:p w14:paraId="6D27FB55" w14:textId="5839A8B0" w:rsidR="00A24587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4.6 Automated Regression Testing</w:t>
      </w:r>
    </w:p>
    <w:p w14:paraId="0ED5C601" w14:textId="77777777" w:rsidR="00BE3C53" w:rsidRDefault="00BE3C53" w:rsidP="0078613E">
      <w:pPr>
        <w:pStyle w:val="Heading3"/>
        <w:rPr>
          <w:rFonts w:ascii="Times New Roman" w:hAnsi="Times New Roman" w:cs="Times New Roman"/>
        </w:rPr>
      </w:pPr>
      <w:bookmarkStart w:id="8" w:name="_Hlk40311570"/>
      <w:bookmarkStart w:id="9" w:name="_Hlk40317679"/>
    </w:p>
    <w:p w14:paraId="31E1D228" w14:textId="04E2E0C6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Definition:</w:t>
      </w:r>
    </w:p>
    <w:bookmarkEnd w:id="9"/>
    <w:p w14:paraId="563DC98D" w14:textId="24706B0B" w:rsidR="00E32DBD" w:rsidRPr="00E32DBD" w:rsidRDefault="00E32DBD" w:rsidP="00E32DBD">
      <w:pPr>
        <w:rPr>
          <w:rFonts w:ascii="Times New Roman" w:hAnsi="Times New Roman" w:cs="Times New Roman"/>
          <w:color w:val="000000" w:themeColor="text1"/>
        </w:rPr>
      </w:pPr>
      <w:r w:rsidRPr="00E32DBD">
        <w:rPr>
          <w:rFonts w:ascii="Times New Roman" w:hAnsi="Times New Roman" w:cs="Times New Roman"/>
          <w:b/>
          <w:bCs/>
          <w:color w:val="000000" w:themeColor="text1"/>
        </w:rPr>
        <w:t>Regression Testing</w:t>
      </w:r>
      <w:r w:rsidRPr="00E32DBD">
        <w:rPr>
          <w:rFonts w:ascii="Times New Roman" w:hAnsi="Times New Roman" w:cs="Times New Roman"/>
          <w:color w:val="000000" w:themeColor="text1"/>
        </w:rPr>
        <w:t> is a type of software testing that intends to ensure that changes (enhancements or defect fixes) to the software have not adversely affected it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E32DBD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>It i</w:t>
      </w:r>
      <w:r w:rsidRPr="00E32DBD">
        <w:rPr>
          <w:rFonts w:ascii="Times New Roman" w:hAnsi="Times New Roman" w:cs="Times New Roman"/>
          <w:color w:val="000000" w:themeColor="text1"/>
        </w:rPr>
        <w:t>s essential that regression testing is conducted to make sure that fixing one thing has not broken another thing</w:t>
      </w:r>
      <w:r>
        <w:rPr>
          <w:rFonts w:ascii="Times New Roman" w:hAnsi="Times New Roman" w:cs="Times New Roman"/>
          <w:color w:val="000000" w:themeColor="text1"/>
        </w:rPr>
        <w:t>.</w:t>
      </w:r>
      <w:r w:rsidRPr="00E32DBD">
        <w:rPr>
          <w:rFonts w:ascii="Verdana" w:hAnsi="Verdana"/>
          <w:color w:val="6B6B6B"/>
          <w:shd w:val="clear" w:color="auto" w:fill="FFFFFF"/>
        </w:rPr>
        <w:t xml:space="preserve"> </w:t>
      </w:r>
      <w:r w:rsidRPr="00E32DBD">
        <w:rPr>
          <w:rFonts w:ascii="Times New Roman" w:hAnsi="Times New Roman" w:cs="Times New Roman"/>
          <w:color w:val="000000" w:themeColor="text1"/>
        </w:rPr>
        <w:t>During regression testing, new test cases are not created but previously created test cases are re-executed.</w:t>
      </w:r>
    </w:p>
    <w:p w14:paraId="52CBB95F" w14:textId="394C7DD8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Participants:</w:t>
      </w:r>
    </w:p>
    <w:p w14:paraId="64B21C4B" w14:textId="5C06AC70" w:rsidR="0078613E" w:rsidRPr="00972227" w:rsidRDefault="002C09A5" w:rsidP="0078613E">
      <w:pPr>
        <w:rPr>
          <w:rFonts w:ascii="Times New Roman" w:hAnsi="Times New Roman" w:cs="Times New Roman"/>
          <w:color w:val="000000" w:themeColor="text1"/>
        </w:rPr>
      </w:pPr>
      <w:r w:rsidRPr="00972227">
        <w:rPr>
          <w:rFonts w:ascii="Times New Roman" w:hAnsi="Times New Roman" w:cs="Times New Roman"/>
          <w:color w:val="000000" w:themeColor="text1"/>
        </w:rPr>
        <w:t>Ethan Fahy</w:t>
      </w:r>
    </w:p>
    <w:p w14:paraId="6C935A2F" w14:textId="7810ADC4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32E729F2" w14:textId="246D2B39" w:rsidR="0078613E" w:rsidRPr="00E32DBD" w:rsidRDefault="00E32DBD" w:rsidP="0078613E">
      <w:pPr>
        <w:rPr>
          <w:color w:val="000000" w:themeColor="text1"/>
        </w:rPr>
      </w:pPr>
      <w:r w:rsidRPr="00E32DBD">
        <w:rPr>
          <w:color w:val="000000" w:themeColor="text1"/>
        </w:rPr>
        <w:t>Regression testing can be performed during any level of testing</w:t>
      </w:r>
      <w:r>
        <w:rPr>
          <w:color w:val="000000" w:themeColor="text1"/>
        </w:rPr>
        <w:t>. I</w:t>
      </w:r>
      <w:r w:rsidRPr="00E32DBD">
        <w:rPr>
          <w:color w:val="000000" w:themeColor="text1"/>
        </w:rPr>
        <w:t xml:space="preserve">t is essential to do an impact analysis of the changes to identify areas of the </w:t>
      </w:r>
      <w:r w:rsidR="009F28C2">
        <w:rPr>
          <w:color w:val="000000" w:themeColor="text1"/>
        </w:rPr>
        <w:t>game</w:t>
      </w:r>
      <w:r w:rsidRPr="00E32DBD">
        <w:rPr>
          <w:color w:val="000000" w:themeColor="text1"/>
        </w:rPr>
        <w:t xml:space="preserve"> that have the highest probability of being affected by the change and that have the highest impact to users in case of malfunction and focus testing around those areas.</w:t>
      </w:r>
    </w:p>
    <w:p w14:paraId="7C8C895F" w14:textId="77777777" w:rsidR="0078613E" w:rsidRPr="0078613E" w:rsidRDefault="0078613E" w:rsidP="0078613E"/>
    <w:bookmarkEnd w:id="8"/>
    <w:p w14:paraId="6BF7B3C2" w14:textId="2696A2DB" w:rsidR="00A24587" w:rsidRDefault="00A24587" w:rsidP="0078613E">
      <w:pPr>
        <w:pStyle w:val="Heading2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4.7 Beta Testing</w:t>
      </w:r>
    </w:p>
    <w:p w14:paraId="7BF27E33" w14:textId="77777777" w:rsidR="009F28C2" w:rsidRPr="009F28C2" w:rsidRDefault="009F28C2" w:rsidP="009F28C2"/>
    <w:p w14:paraId="78B72F18" w14:textId="77777777" w:rsidR="009F28C2" w:rsidRDefault="009F28C2" w:rsidP="009F28C2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Definition:</w:t>
      </w:r>
    </w:p>
    <w:p w14:paraId="7BEC0711" w14:textId="07B0C4EC" w:rsidR="0078613E" w:rsidRPr="000852E7" w:rsidRDefault="009F28C2" w:rsidP="0078613E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B</w:t>
      </w:r>
      <w:r w:rsidRPr="009F28C2">
        <w:rPr>
          <w:rFonts w:ascii="Times New Roman" w:hAnsi="Times New Roman" w:cs="Times New Roman"/>
          <w:b/>
          <w:bCs/>
          <w:color w:val="000000" w:themeColor="text1"/>
        </w:rPr>
        <w:t>eta Testing</w:t>
      </w:r>
      <w:r w:rsidRPr="009F28C2">
        <w:rPr>
          <w:rFonts w:ascii="Times New Roman" w:hAnsi="Times New Roman" w:cs="Times New Roman"/>
          <w:color w:val="000000" w:themeColor="text1"/>
        </w:rPr>
        <w:t xml:space="preserve"> is one of the Acceptance Testing types</w:t>
      </w:r>
      <w:r w:rsidR="000852E7">
        <w:rPr>
          <w:rFonts w:ascii="Times New Roman" w:hAnsi="Times New Roman" w:cs="Times New Roman"/>
          <w:color w:val="000000" w:themeColor="text1"/>
        </w:rPr>
        <w:t>. It</w:t>
      </w:r>
      <w:r w:rsidRPr="009F28C2">
        <w:rPr>
          <w:rFonts w:ascii="Times New Roman" w:hAnsi="Times New Roman" w:cs="Times New Roman"/>
          <w:color w:val="000000" w:themeColor="text1"/>
        </w:rPr>
        <w:t xml:space="preserve"> adds value to the product as the end-user validates the product for functionality, usability, reliability, and compatibility.</w:t>
      </w:r>
      <w:r w:rsidR="000852E7" w:rsidRPr="000852E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852E7" w:rsidRPr="000852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Inputs provided by the end-users helps </w:t>
      </w:r>
      <w:r w:rsidR="000852E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 improve </w:t>
      </w:r>
      <w:r w:rsidR="000852E7" w:rsidRPr="000852E7">
        <w:rPr>
          <w:rFonts w:ascii="Times New Roman" w:hAnsi="Times New Roman" w:cs="Times New Roman"/>
          <w:color w:val="000000" w:themeColor="text1"/>
          <w:shd w:val="clear" w:color="auto" w:fill="FFFFFF"/>
        </w:rPr>
        <w:t>the quality of the product further and leads to its success.</w:t>
      </w:r>
      <w:r w:rsidR="000852E7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 w:rsidR="000852E7" w:rsidRPr="000852E7">
        <w:rPr>
          <w:rFonts w:ascii="Times New Roman" w:hAnsi="Times New Roman" w:cs="Times New Roman"/>
          <w:color w:val="000000" w:themeColor="text1"/>
        </w:rPr>
        <w:t>Since Beta Testing happens at the end user’s side, it cannot be the controlled activity. </w:t>
      </w:r>
    </w:p>
    <w:p w14:paraId="18B80EE4" w14:textId="0347D52D" w:rsidR="00A24587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lastRenderedPageBreak/>
        <w:t>Participants:</w:t>
      </w:r>
    </w:p>
    <w:p w14:paraId="75C9C542" w14:textId="262605DA" w:rsidR="00BE3C53" w:rsidRPr="00BE3C53" w:rsidRDefault="00EA228D" w:rsidP="00BE3C53">
      <w:pPr>
        <w:rPr>
          <w:color w:val="000000" w:themeColor="text1"/>
        </w:rPr>
      </w:pPr>
      <w:r>
        <w:rPr>
          <w:color w:val="000000" w:themeColor="text1"/>
        </w:rPr>
        <w:t>Users</w:t>
      </w:r>
      <w:r w:rsidR="00972227">
        <w:rPr>
          <w:color w:val="000000" w:themeColor="text1"/>
        </w:rPr>
        <w:t>,</w:t>
      </w:r>
      <w:r w:rsidR="00E92350">
        <w:rPr>
          <w:color w:val="000000" w:themeColor="text1"/>
        </w:rPr>
        <w:t xml:space="preserve"> </w:t>
      </w:r>
      <w:r w:rsidR="002C09A5">
        <w:rPr>
          <w:color w:val="000000" w:themeColor="text1"/>
        </w:rPr>
        <w:t>Mike Whatts</w:t>
      </w:r>
      <w:r w:rsidR="00972227">
        <w:rPr>
          <w:color w:val="000000" w:themeColor="text1"/>
        </w:rPr>
        <w:t>, Shaun Purcell</w:t>
      </w:r>
    </w:p>
    <w:p w14:paraId="0AF300F2" w14:textId="29682390" w:rsidR="00FF7D4F" w:rsidRDefault="00A24587" w:rsidP="0078613E">
      <w:pPr>
        <w:pStyle w:val="Heading3"/>
        <w:rPr>
          <w:rFonts w:ascii="Times New Roman" w:hAnsi="Times New Roman" w:cs="Times New Roman"/>
        </w:rPr>
      </w:pPr>
      <w:r w:rsidRPr="0078613E">
        <w:rPr>
          <w:rFonts w:ascii="Times New Roman" w:hAnsi="Times New Roman" w:cs="Times New Roman"/>
        </w:rPr>
        <w:t>Methodology:</w:t>
      </w:r>
    </w:p>
    <w:p w14:paraId="588589DC" w14:textId="7A14B02E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This type of testing </w:t>
      </w:r>
      <w:r>
        <w:rPr>
          <w:rFonts w:ascii="Times New Roman" w:hAnsi="Times New Roman" w:cs="Times New Roman"/>
          <w:color w:val="000000" w:themeColor="text1"/>
          <w:lang w:val="en-IE"/>
        </w:rPr>
        <w:t>is completed in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 five different </w:t>
      </w:r>
      <w:r>
        <w:rPr>
          <w:rFonts w:ascii="Times New Roman" w:hAnsi="Times New Roman" w:cs="Times New Roman"/>
          <w:color w:val="000000" w:themeColor="text1"/>
          <w:lang w:val="en-IE"/>
        </w:rPr>
        <w:t>steps</w:t>
      </w:r>
    </w:p>
    <w:p w14:paraId="197E7E3A" w14:textId="3AD9D04A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1) Planning</w:t>
      </w:r>
    </w:p>
    <w:p w14:paraId="24BD253A" w14:textId="19520BC9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2) Participants Recruitment</w:t>
      </w:r>
    </w:p>
    <w:p w14:paraId="0749F7B8" w14:textId="5859B204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 50 – 250 users </w:t>
      </w:r>
    </w:p>
    <w:p w14:paraId="3BB0F28F" w14:textId="7B9AE62C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3) Product Launch</w:t>
      </w:r>
    </w:p>
    <w:p w14:paraId="0E5631F1" w14:textId="6583BA0F" w:rsidR="00BE3C53" w:rsidRPr="00BE3C53" w:rsidRDefault="00BE3C53" w:rsidP="00BE3C53">
      <w:pPr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 xml:space="preserve">share the link from where they can download and </w:t>
      </w:r>
      <w:r>
        <w:rPr>
          <w:rFonts w:ascii="Times New Roman" w:hAnsi="Times New Roman" w:cs="Times New Roman"/>
          <w:color w:val="000000" w:themeColor="text1"/>
          <w:lang w:val="en-IE"/>
        </w:rPr>
        <w:t>i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>nstall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 the game</w:t>
      </w:r>
    </w:p>
    <w:p w14:paraId="7CD8A4F3" w14:textId="007D231E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4) Collect and Evaluate Feedback</w:t>
      </w:r>
    </w:p>
    <w:p w14:paraId="66D06526" w14:textId="7E296D8C" w:rsidR="00BE3C53" w:rsidRPr="00BE3C53" w:rsidRDefault="00BE3C53" w:rsidP="00BE3C53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Feedbacks are evaluated to analyse and make out the customer to satisfy the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 game</w:t>
      </w:r>
      <w:r w:rsidRPr="00BE3C53">
        <w:rPr>
          <w:rFonts w:ascii="Times New Roman" w:hAnsi="Times New Roman" w:cs="Times New Roman"/>
          <w:color w:val="000000" w:themeColor="text1"/>
          <w:lang w:val="en-IE"/>
        </w:rPr>
        <w:t>.</w:t>
      </w:r>
    </w:p>
    <w:p w14:paraId="63C55CB6" w14:textId="77777777" w:rsidR="00BE3C53" w:rsidRPr="00BE3C53" w:rsidRDefault="00BE3C53" w:rsidP="00BE3C53">
      <w:pPr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Suggestions are considered to improve the product in its next versions.</w:t>
      </w:r>
    </w:p>
    <w:p w14:paraId="2582A044" w14:textId="5BB8F68F" w:rsidR="00BE3C53" w:rsidRPr="00BE3C53" w:rsidRDefault="00BE3C53" w:rsidP="00BE3C53">
      <w:p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5) Closure</w:t>
      </w:r>
    </w:p>
    <w:p w14:paraId="1B291D83" w14:textId="10C73405" w:rsidR="00BE3C53" w:rsidRPr="00BE3C53" w:rsidRDefault="00BE3C53" w:rsidP="00BE3C53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E3C53">
        <w:rPr>
          <w:rFonts w:ascii="Times New Roman" w:hAnsi="Times New Roman" w:cs="Times New Roman"/>
          <w:color w:val="000000" w:themeColor="text1"/>
          <w:lang w:val="en-IE"/>
        </w:rPr>
        <w:t>Once a certain point is reached and when all the features are working, no bugs are arising, and exit criteria are met then decide to conclude Beta Testing Phase.</w:t>
      </w:r>
    </w:p>
    <w:p w14:paraId="4091268B" w14:textId="1B807A51" w:rsidR="00FF7D4F" w:rsidRDefault="00FF7D4F" w:rsidP="00FF7D4F"/>
    <w:p w14:paraId="2AE12468" w14:textId="1A3E7F5A" w:rsidR="00FF7D4F" w:rsidRDefault="00FF7D4F" w:rsidP="00FF7D4F"/>
    <w:p w14:paraId="76078EE7" w14:textId="1AB4F1BF" w:rsidR="00D0381A" w:rsidRDefault="00D0381A" w:rsidP="00515E18">
      <w:pPr>
        <w:pStyle w:val="Heading1"/>
        <w:rPr>
          <w:rFonts w:ascii="Times New Roman" w:hAnsi="Times New Roman" w:cs="Times New Roman"/>
        </w:rPr>
      </w:pPr>
    </w:p>
    <w:p w14:paraId="2AAADD2B" w14:textId="77F3779C" w:rsidR="00D0381A" w:rsidRDefault="00D0381A" w:rsidP="00D0381A"/>
    <w:p w14:paraId="52409654" w14:textId="12D3FBB2" w:rsidR="00D0381A" w:rsidRDefault="00D0381A" w:rsidP="00D0381A"/>
    <w:p w14:paraId="696B93B5" w14:textId="5F0E81DC" w:rsidR="00D0381A" w:rsidRDefault="00D0381A" w:rsidP="00D0381A"/>
    <w:p w14:paraId="4A98BF78" w14:textId="60F643AC" w:rsidR="00D0381A" w:rsidRDefault="00D0381A" w:rsidP="00D0381A"/>
    <w:p w14:paraId="628EF898" w14:textId="21E3DAA1" w:rsidR="00D0381A" w:rsidRDefault="00D0381A" w:rsidP="00D0381A"/>
    <w:p w14:paraId="3D470C2F" w14:textId="69AB3BAB" w:rsidR="00D0381A" w:rsidRDefault="00D0381A" w:rsidP="00D0381A"/>
    <w:p w14:paraId="691CEBBB" w14:textId="77777777" w:rsidR="00D0381A" w:rsidRPr="00D0381A" w:rsidRDefault="00D0381A" w:rsidP="00D0381A"/>
    <w:p w14:paraId="367DFF39" w14:textId="77777777" w:rsidR="00D0381A" w:rsidRDefault="00D0381A" w:rsidP="00515E18">
      <w:pPr>
        <w:pStyle w:val="Heading1"/>
        <w:rPr>
          <w:rFonts w:ascii="Times New Roman" w:hAnsi="Times New Roman" w:cs="Times New Roman"/>
        </w:rPr>
      </w:pPr>
    </w:p>
    <w:p w14:paraId="6AA863CE" w14:textId="3F2BB48D" w:rsidR="00FF7D4F" w:rsidRPr="00515E18" w:rsidRDefault="00515E18" w:rsidP="00515E18">
      <w:pPr>
        <w:pStyle w:val="Heading1"/>
        <w:rPr>
          <w:rFonts w:ascii="Times New Roman" w:hAnsi="Times New Roman" w:cs="Times New Roman"/>
        </w:rPr>
      </w:pPr>
      <w:r w:rsidRPr="00515E18">
        <w:rPr>
          <w:rFonts w:ascii="Times New Roman" w:hAnsi="Times New Roman" w:cs="Times New Roman"/>
        </w:rPr>
        <w:t xml:space="preserve">5.0 </w:t>
      </w:r>
      <w:r w:rsidR="00C36E78" w:rsidRPr="00515E18">
        <w:rPr>
          <w:rFonts w:ascii="Times New Roman" w:hAnsi="Times New Roman" w:cs="Times New Roman"/>
        </w:rPr>
        <w:t>Test Schedule</w:t>
      </w:r>
    </w:p>
    <w:p w14:paraId="64492A25" w14:textId="65E2C879" w:rsidR="00FF7D4F" w:rsidRDefault="00FF7D4F" w:rsidP="00FF7D4F"/>
    <w:tbl>
      <w:tblPr>
        <w:tblStyle w:val="PlainTable1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245FB" w:rsidRPr="00A245FB" w14:paraId="4162378C" w14:textId="77777777" w:rsidTr="000B1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5D26B707" w14:textId="36EBC6C9" w:rsidR="00A245FB" w:rsidRPr="00A245FB" w:rsidRDefault="00A245FB" w:rsidP="00A245FB">
            <w:pPr>
              <w:spacing w:after="200" w:line="264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Task</w:t>
            </w:r>
          </w:p>
        </w:tc>
        <w:tc>
          <w:tcPr>
            <w:tcW w:w="4508" w:type="dxa"/>
            <w:hideMark/>
          </w:tcPr>
          <w:p w14:paraId="31486548" w14:textId="19B0977C" w:rsidR="00A245FB" w:rsidRPr="00A245FB" w:rsidRDefault="00A245FB" w:rsidP="00A245FB">
            <w:pPr>
              <w:spacing w:after="200"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 w:rsidR="00C76F4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Duration</w:t>
            </w:r>
          </w:p>
        </w:tc>
      </w:tr>
      <w:tr w:rsidR="00A245FB" w:rsidRPr="00A245FB" w14:paraId="6185FCE4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FF9DF22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Review Test Document</w:t>
            </w:r>
          </w:p>
        </w:tc>
        <w:tc>
          <w:tcPr>
            <w:tcW w:w="4508" w:type="dxa"/>
            <w:hideMark/>
          </w:tcPr>
          <w:p w14:paraId="5FF1FD0E" w14:textId="4D93F66B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3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5D1C8885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C43ABDD" w14:textId="7C44FA6D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Train staff </w:t>
            </w:r>
          </w:p>
        </w:tc>
        <w:tc>
          <w:tcPr>
            <w:tcW w:w="4508" w:type="dxa"/>
            <w:hideMark/>
          </w:tcPr>
          <w:p w14:paraId="7B2532D8" w14:textId="6200A3AC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7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0FF41073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2AAE407E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test cases for unit testing </w:t>
            </w:r>
          </w:p>
        </w:tc>
        <w:tc>
          <w:tcPr>
            <w:tcW w:w="4508" w:type="dxa"/>
            <w:hideMark/>
          </w:tcPr>
          <w:p w14:paraId="79ECE402" w14:textId="0FEF42C9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1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week</w:t>
            </w:r>
          </w:p>
        </w:tc>
      </w:tr>
      <w:tr w:rsidR="00A245FB" w:rsidRPr="00A245FB" w14:paraId="44874D88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2127B8A9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unit test cases</w:t>
            </w:r>
          </w:p>
        </w:tc>
        <w:tc>
          <w:tcPr>
            <w:tcW w:w="4508" w:type="dxa"/>
            <w:hideMark/>
          </w:tcPr>
          <w:p w14:paraId="0BE3FDAB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5BA2C06A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15B62E07" w14:textId="29CFA8EE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unit test  </w:t>
            </w:r>
          </w:p>
        </w:tc>
        <w:tc>
          <w:tcPr>
            <w:tcW w:w="4508" w:type="dxa"/>
            <w:hideMark/>
          </w:tcPr>
          <w:p w14:paraId="0910914C" w14:textId="111476EA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4E12E618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DBC7801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Create tests for system integration</w:t>
            </w:r>
          </w:p>
        </w:tc>
        <w:tc>
          <w:tcPr>
            <w:tcW w:w="4508" w:type="dxa"/>
            <w:hideMark/>
          </w:tcPr>
          <w:p w14:paraId="12547B82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367F46D4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6120594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tests for system integration</w:t>
            </w:r>
          </w:p>
        </w:tc>
        <w:tc>
          <w:tcPr>
            <w:tcW w:w="4508" w:type="dxa"/>
            <w:hideMark/>
          </w:tcPr>
          <w:p w14:paraId="3C6CD6F5" w14:textId="205E851E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days</w:t>
            </w:r>
          </w:p>
        </w:tc>
      </w:tr>
      <w:tr w:rsidR="00A245FB" w:rsidRPr="00A245FB" w14:paraId="17650020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BCCF3FA" w14:textId="0E5FBD4A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system test </w:t>
            </w:r>
            <w:r w:rsidR="001A76CA"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integration</w:t>
            </w:r>
          </w:p>
        </w:tc>
        <w:tc>
          <w:tcPr>
            <w:tcW w:w="4508" w:type="dxa"/>
            <w:hideMark/>
          </w:tcPr>
          <w:p w14:paraId="10B8AA2B" w14:textId="65E700F9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2 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12DCEAD1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18C29090" w14:textId="68E1C274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stress testing environment </w:t>
            </w:r>
          </w:p>
        </w:tc>
        <w:tc>
          <w:tcPr>
            <w:tcW w:w="4508" w:type="dxa"/>
            <w:hideMark/>
          </w:tcPr>
          <w:p w14:paraId="7B309BFB" w14:textId="2D05A00E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2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5E0E710E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0290681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Run stress test</w:t>
            </w:r>
          </w:p>
        </w:tc>
        <w:tc>
          <w:tcPr>
            <w:tcW w:w="4508" w:type="dxa"/>
            <w:hideMark/>
          </w:tcPr>
          <w:p w14:paraId="00EB4DA5" w14:textId="08DD4DFD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A245FB" w:rsidRPr="00A245FB" w14:paraId="30B61CB2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6B14162D" w14:textId="643E9B55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Verify stress test </w:t>
            </w:r>
          </w:p>
        </w:tc>
        <w:tc>
          <w:tcPr>
            <w:tcW w:w="4508" w:type="dxa"/>
            <w:hideMark/>
          </w:tcPr>
          <w:p w14:paraId="7CA3BDD2" w14:textId="77777777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day</w:t>
            </w:r>
          </w:p>
        </w:tc>
      </w:tr>
      <w:tr w:rsidR="00A245FB" w:rsidRPr="00A245FB" w14:paraId="31F2AFFA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5577B8CC" w14:textId="6F48EBA4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C76F4C">
              <w:rPr>
                <w:rFonts w:ascii="Times New Roman" w:hAnsi="Times New Roman" w:cs="Times New Roman"/>
                <w:color w:val="000000" w:themeColor="text1"/>
                <w:lang w:val="en-IE"/>
              </w:rPr>
              <w:t>Create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beta testing requirements</w:t>
            </w:r>
          </w:p>
        </w:tc>
        <w:tc>
          <w:tcPr>
            <w:tcW w:w="4508" w:type="dxa"/>
            <w:hideMark/>
          </w:tcPr>
          <w:p w14:paraId="6CF945AB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day</w:t>
            </w:r>
          </w:p>
        </w:tc>
      </w:tr>
      <w:tr w:rsidR="00A245FB" w:rsidRPr="00A245FB" w14:paraId="28C55077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655D13A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Write up documentation for beta testers</w:t>
            </w:r>
          </w:p>
        </w:tc>
        <w:tc>
          <w:tcPr>
            <w:tcW w:w="4508" w:type="dxa"/>
            <w:hideMark/>
          </w:tcPr>
          <w:p w14:paraId="65487BE1" w14:textId="78EE6CA4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days</w:t>
            </w:r>
          </w:p>
        </w:tc>
      </w:tr>
      <w:tr w:rsidR="00A245FB" w:rsidRPr="00A245FB" w14:paraId="21A9897B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34ACA405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Release game to Beta Testers for testing</w:t>
            </w:r>
          </w:p>
        </w:tc>
        <w:tc>
          <w:tcPr>
            <w:tcW w:w="4508" w:type="dxa"/>
            <w:hideMark/>
          </w:tcPr>
          <w:p w14:paraId="5E1D35E5" w14:textId="2D157451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3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weeks </w:t>
            </w:r>
          </w:p>
        </w:tc>
      </w:tr>
      <w:tr w:rsidR="00A245FB" w:rsidRPr="00A245FB" w14:paraId="55A1B772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000BEDC2" w14:textId="77777777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Collect and analyse data from beta testing</w:t>
            </w:r>
          </w:p>
        </w:tc>
        <w:tc>
          <w:tcPr>
            <w:tcW w:w="4508" w:type="dxa"/>
            <w:hideMark/>
          </w:tcPr>
          <w:p w14:paraId="64ACD62F" w14:textId="77777777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1 week</w:t>
            </w:r>
          </w:p>
        </w:tc>
      </w:tr>
      <w:tr w:rsidR="00A245FB" w:rsidRPr="00A245FB" w14:paraId="763759D3" w14:textId="77777777" w:rsidTr="000B1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380766E2" w14:textId="52AB2B6E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Return data to developers for any </w:t>
            </w:r>
            <w:r w:rsidRPr="00C76F4C">
              <w:rPr>
                <w:rFonts w:ascii="Times New Roman" w:hAnsi="Times New Roman" w:cs="Times New Roman"/>
                <w:color w:val="000000" w:themeColor="text1"/>
                <w:lang w:val="en-IE"/>
              </w:rPr>
              <w:t>errors</w:t>
            </w:r>
          </w:p>
        </w:tc>
        <w:tc>
          <w:tcPr>
            <w:tcW w:w="4508" w:type="dxa"/>
            <w:hideMark/>
          </w:tcPr>
          <w:p w14:paraId="0F02B71C" w14:textId="77777777" w:rsidR="00A245FB" w:rsidRPr="00A245FB" w:rsidRDefault="00A245FB" w:rsidP="00A245FB">
            <w:pPr>
              <w:spacing w:after="20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>2 weeks</w:t>
            </w:r>
          </w:p>
        </w:tc>
      </w:tr>
      <w:tr w:rsidR="00A245FB" w:rsidRPr="00A245FB" w14:paraId="2D782C43" w14:textId="77777777" w:rsidTr="000B1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hideMark/>
          </w:tcPr>
          <w:p w14:paraId="447DFDBF" w14:textId="3AE22A38" w:rsidR="00A245FB" w:rsidRPr="00A245FB" w:rsidRDefault="00A245FB" w:rsidP="00A245FB">
            <w:pPr>
              <w:spacing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Release game </w:t>
            </w:r>
          </w:p>
        </w:tc>
        <w:tc>
          <w:tcPr>
            <w:tcW w:w="4508" w:type="dxa"/>
            <w:hideMark/>
          </w:tcPr>
          <w:p w14:paraId="307C593C" w14:textId="5DAF133B" w:rsidR="00A245FB" w:rsidRPr="00A245FB" w:rsidRDefault="00A245FB" w:rsidP="00A245FB">
            <w:pPr>
              <w:spacing w:after="20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  <w:r w:rsidRPr="00A245FB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day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</w:tbl>
    <w:p w14:paraId="758F2834" w14:textId="77777777" w:rsidR="00D0381A" w:rsidRDefault="00D0381A" w:rsidP="00AC2506">
      <w:pPr>
        <w:pStyle w:val="Heading1"/>
        <w:rPr>
          <w:rStyle w:val="Heading1Char"/>
          <w:rFonts w:ascii="Times New Roman" w:hAnsi="Times New Roman" w:cs="Times New Roman"/>
          <w:lang w:val="en-IE"/>
        </w:rPr>
      </w:pPr>
    </w:p>
    <w:p w14:paraId="4956FAC4" w14:textId="4E23A8C0" w:rsidR="00AC2506" w:rsidRPr="00AC2506" w:rsidRDefault="00AC2506" w:rsidP="00AC2506">
      <w:pPr>
        <w:pStyle w:val="Heading1"/>
        <w:rPr>
          <w:b/>
          <w:bCs/>
          <w:color w:val="000000" w:themeColor="text1"/>
          <w:lang w:val="en-IE"/>
        </w:rPr>
      </w:pPr>
      <w:r>
        <w:rPr>
          <w:rStyle w:val="Heading1Char"/>
          <w:rFonts w:ascii="Times New Roman" w:hAnsi="Times New Roman" w:cs="Times New Roman"/>
          <w:lang w:val="en-IE"/>
        </w:rPr>
        <w:t>6</w:t>
      </w:r>
      <w:r w:rsidRPr="00AC2506">
        <w:rPr>
          <w:rStyle w:val="Heading1Char"/>
          <w:rFonts w:ascii="Times New Roman" w:hAnsi="Times New Roman" w:cs="Times New Roman"/>
          <w:lang w:val="en-IE"/>
        </w:rPr>
        <w:t xml:space="preserve">.0 </w:t>
      </w:r>
      <w:r w:rsidR="00C36E78" w:rsidRPr="00AC2506">
        <w:rPr>
          <w:rStyle w:val="Heading1Char"/>
          <w:rFonts w:ascii="Times New Roman" w:hAnsi="Times New Roman" w:cs="Times New Roman"/>
          <w:lang w:val="en-IE"/>
        </w:rPr>
        <w:t>Control Procedures</w:t>
      </w:r>
    </w:p>
    <w:p w14:paraId="28DEFD55" w14:textId="77777777" w:rsidR="00AC2506" w:rsidRPr="00AC2506" w:rsidRDefault="00AC2506" w:rsidP="00AC2506">
      <w:pPr>
        <w:pStyle w:val="Heading2"/>
        <w:rPr>
          <w:lang w:val="en-IE"/>
        </w:rPr>
      </w:pPr>
      <w:r w:rsidRPr="00AC2506">
        <w:rPr>
          <w:lang w:val="en-IE"/>
        </w:rPr>
        <w:t>Problem Reporting</w:t>
      </w:r>
    </w:p>
    <w:p w14:paraId="0DA96E57" w14:textId="41E7FBB9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Bug reporting will be 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>completed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using Jira bug reporting software. Jira uses a bug report process template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 xml:space="preserve"> which ensures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that all bugs a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>re r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>eported</w:t>
      </w:r>
      <w:r w:rsidR="00786D60" w:rsidRPr="000B141C">
        <w:rPr>
          <w:rFonts w:ascii="Times New Roman" w:hAnsi="Times New Roman" w:cs="Times New Roman"/>
          <w:color w:val="000000" w:themeColor="text1"/>
          <w:lang w:val="en-IE"/>
        </w:rPr>
        <w:t xml:space="preserve"> and can be fixed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. </w:t>
      </w:r>
    </w:p>
    <w:p w14:paraId="37FAA585" w14:textId="15A7ADBA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The process for Jira consists of the following </w:t>
      </w:r>
      <w:r w:rsidR="00032656">
        <w:rPr>
          <w:rFonts w:ascii="Times New Roman" w:hAnsi="Times New Roman" w:cs="Times New Roman"/>
          <w:color w:val="000000" w:themeColor="text1"/>
          <w:lang w:val="en-IE"/>
        </w:rPr>
        <w:t>order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>:</w:t>
      </w:r>
    </w:p>
    <w:p w14:paraId="25ACB5B6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STR- Steps to reproduce. </w:t>
      </w:r>
    </w:p>
    <w:p w14:paraId="6DC3CB26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AR- Actual result</w:t>
      </w:r>
    </w:p>
    <w:p w14:paraId="0B556E50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ER- Expected result</w:t>
      </w:r>
    </w:p>
    <w:p w14:paraId="6775B021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Platform</w:t>
      </w:r>
    </w:p>
    <w:p w14:paraId="28F2BD41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Browser</w:t>
      </w:r>
    </w:p>
    <w:p w14:paraId="0353233C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Software version</w:t>
      </w:r>
    </w:p>
    <w:p w14:paraId="277B6640" w14:textId="77777777" w:rsidR="00AC2506" w:rsidRPr="00AC2506" w:rsidRDefault="00AC2506" w:rsidP="00786D60">
      <w:pPr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Comments</w:t>
      </w:r>
    </w:p>
    <w:p w14:paraId="793F6E7D" w14:textId="77777777" w:rsidR="00AC2506" w:rsidRPr="00786D60" w:rsidRDefault="00AC2506" w:rsidP="00786D60">
      <w:pPr>
        <w:pStyle w:val="Heading3"/>
        <w:rPr>
          <w:rFonts w:ascii="Times New Roman" w:hAnsi="Times New Roman" w:cs="Times New Roman"/>
          <w:lang w:val="en-IE"/>
        </w:rPr>
      </w:pPr>
      <w:r w:rsidRPr="00786D60">
        <w:rPr>
          <w:rFonts w:ascii="Times New Roman" w:hAnsi="Times New Roman" w:cs="Times New Roman"/>
          <w:lang w:val="en-IE"/>
        </w:rPr>
        <w:t>Change Request Form</w:t>
      </w:r>
    </w:p>
    <w:p w14:paraId="117E9BE3" w14:textId="30666D0A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Jira will be used to manage change requests. A new issue type called Change request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will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be made in Jira. It should be created with the following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steps:</w:t>
      </w:r>
    </w:p>
    <w:p w14:paraId="412F0B49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Project</w:t>
      </w:r>
    </w:p>
    <w:p w14:paraId="44D0D5B9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Issue type- Change request</w:t>
      </w:r>
    </w:p>
    <w:p w14:paraId="1AA3EAC2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Summary of the request</w:t>
      </w:r>
    </w:p>
    <w:p w14:paraId="1D71D212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Priority</w:t>
      </w:r>
    </w:p>
    <w:p w14:paraId="3294BBDB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Name of reporter</w:t>
      </w:r>
    </w:p>
    <w:p w14:paraId="0EF786B2" w14:textId="77777777" w:rsidR="00AC2506" w:rsidRPr="00AC2506" w:rsidRDefault="00AC2506" w:rsidP="00786D60">
      <w:pPr>
        <w:numPr>
          <w:ilvl w:val="0"/>
          <w:numId w:val="32"/>
        </w:numPr>
        <w:spacing w:line="240" w:lineRule="auto"/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>Description of change request</w:t>
      </w:r>
    </w:p>
    <w:p w14:paraId="48F70EBD" w14:textId="04025336" w:rsidR="00AC2506" w:rsidRPr="00AC2506" w:rsidRDefault="00AC2506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The change request will be assigned to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Mary Forde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 as </w:t>
      </w:r>
      <w:r w:rsidR="00786D60">
        <w:rPr>
          <w:rFonts w:ascii="Times New Roman" w:hAnsi="Times New Roman" w:cs="Times New Roman"/>
          <w:color w:val="000000" w:themeColor="text1"/>
          <w:lang w:val="en-IE"/>
        </w:rPr>
        <w:t>s</w:t>
      </w:r>
      <w:r w:rsidRPr="00AC2506">
        <w:rPr>
          <w:rFonts w:ascii="Times New Roman" w:hAnsi="Times New Roman" w:cs="Times New Roman"/>
          <w:color w:val="000000" w:themeColor="text1"/>
          <w:lang w:val="en-IE"/>
        </w:rPr>
        <w:t xml:space="preserve">he is the only team member with the ability to sign </w:t>
      </w:r>
      <w:r w:rsidR="000B141C">
        <w:rPr>
          <w:rFonts w:ascii="Times New Roman" w:hAnsi="Times New Roman" w:cs="Times New Roman"/>
          <w:color w:val="000000" w:themeColor="text1"/>
          <w:lang w:val="en-IE"/>
        </w:rPr>
        <w:t>it off.</w:t>
      </w:r>
    </w:p>
    <w:p w14:paraId="48FD4BB7" w14:textId="5092BD41" w:rsidR="00AC2506" w:rsidRPr="00AC2506" w:rsidRDefault="005C640F" w:rsidP="00AC2506">
      <w:pPr>
        <w:rPr>
          <w:rFonts w:ascii="Times New Roman" w:hAnsi="Times New Roman" w:cs="Times New Roman"/>
          <w:color w:val="000000" w:themeColor="text1"/>
          <w:lang w:val="en-IE"/>
        </w:rPr>
      </w:pPr>
      <w:r>
        <w:rPr>
          <w:rFonts w:ascii="Times New Roman" w:hAnsi="Times New Roman" w:cs="Times New Roman"/>
          <w:color w:val="000000" w:themeColor="text1"/>
          <w:lang w:val="en-IE"/>
        </w:rPr>
        <w:t>When</w:t>
      </w:r>
      <w:r w:rsidR="00AC2506" w:rsidRPr="00AC2506">
        <w:rPr>
          <w:rFonts w:ascii="Times New Roman" w:hAnsi="Times New Roman" w:cs="Times New Roman"/>
          <w:color w:val="000000" w:themeColor="text1"/>
          <w:lang w:val="en-IE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Mary Forde </w:t>
      </w:r>
      <w:r w:rsidR="00AC2506" w:rsidRPr="00AC2506">
        <w:rPr>
          <w:rFonts w:ascii="Times New Roman" w:hAnsi="Times New Roman" w:cs="Times New Roman"/>
          <w:color w:val="000000" w:themeColor="text1"/>
          <w:lang w:val="en-IE"/>
        </w:rPr>
        <w:t xml:space="preserve">has approved the change request, the tester will be notified and can now make the changes to the code </w:t>
      </w:r>
      <w:r>
        <w:rPr>
          <w:rFonts w:ascii="Times New Roman" w:hAnsi="Times New Roman" w:cs="Times New Roman"/>
          <w:color w:val="000000" w:themeColor="text1"/>
          <w:lang w:val="en-IE"/>
        </w:rPr>
        <w:t xml:space="preserve">and </w:t>
      </w:r>
      <w:r w:rsidR="00AC2506" w:rsidRPr="00AC2506">
        <w:rPr>
          <w:rFonts w:ascii="Times New Roman" w:hAnsi="Times New Roman" w:cs="Times New Roman"/>
          <w:color w:val="000000" w:themeColor="text1"/>
          <w:lang w:val="en-IE"/>
        </w:rPr>
        <w:t xml:space="preserve">can close the request. </w:t>
      </w:r>
    </w:p>
    <w:p w14:paraId="67E13ACB" w14:textId="77777777" w:rsidR="005C640F" w:rsidRDefault="005C640F" w:rsidP="000B141C">
      <w:pPr>
        <w:pStyle w:val="Heading1"/>
        <w:rPr>
          <w:rFonts w:ascii="Times New Roman" w:hAnsi="Times New Roman" w:cs="Times New Roman"/>
          <w:lang w:val="en-IE"/>
        </w:rPr>
      </w:pPr>
    </w:p>
    <w:p w14:paraId="2FD858DF" w14:textId="0C2F5D46" w:rsidR="000B141C" w:rsidRPr="000B141C" w:rsidRDefault="000B141C" w:rsidP="000B141C">
      <w:pPr>
        <w:pStyle w:val="Heading1"/>
        <w:rPr>
          <w:rFonts w:ascii="Times New Roman" w:hAnsi="Times New Roman" w:cs="Times New Roman"/>
          <w:lang w:val="en-IE"/>
        </w:rPr>
      </w:pPr>
      <w:r w:rsidRPr="000B141C">
        <w:rPr>
          <w:rFonts w:ascii="Times New Roman" w:hAnsi="Times New Roman" w:cs="Times New Roman"/>
          <w:lang w:val="en-IE"/>
        </w:rPr>
        <w:t xml:space="preserve">7.0 </w:t>
      </w:r>
      <w:r w:rsidR="00C36E78" w:rsidRPr="000B141C">
        <w:rPr>
          <w:rFonts w:ascii="Times New Roman" w:hAnsi="Times New Roman" w:cs="Times New Roman"/>
          <w:lang w:val="en-IE"/>
        </w:rPr>
        <w:t xml:space="preserve">Features </w:t>
      </w:r>
      <w:r w:rsidR="00C36E78">
        <w:rPr>
          <w:rFonts w:ascii="Times New Roman" w:hAnsi="Times New Roman" w:cs="Times New Roman"/>
          <w:lang w:val="en-IE"/>
        </w:rPr>
        <w:t>t</w:t>
      </w:r>
      <w:r w:rsidR="00C36E78" w:rsidRPr="000B141C">
        <w:rPr>
          <w:rFonts w:ascii="Times New Roman" w:hAnsi="Times New Roman" w:cs="Times New Roman"/>
          <w:lang w:val="en-IE"/>
        </w:rPr>
        <w:t xml:space="preserve">o </w:t>
      </w:r>
      <w:r w:rsidR="00C36E78">
        <w:rPr>
          <w:rFonts w:ascii="Times New Roman" w:hAnsi="Times New Roman" w:cs="Times New Roman"/>
          <w:lang w:val="en-IE"/>
        </w:rPr>
        <w:t>b</w:t>
      </w:r>
      <w:r w:rsidR="00C36E78" w:rsidRPr="000B141C">
        <w:rPr>
          <w:rFonts w:ascii="Times New Roman" w:hAnsi="Times New Roman" w:cs="Times New Roman"/>
          <w:lang w:val="en-IE"/>
        </w:rPr>
        <w:t>e Tested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75"/>
      </w:tblGrid>
      <w:tr w:rsidR="000B141C" w:rsidRPr="000B141C" w14:paraId="0475C608" w14:textId="77777777" w:rsidTr="00A24C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88F81DE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Unit scrolling script</w:t>
            </w:r>
          </w:p>
        </w:tc>
      </w:tr>
      <w:tr w:rsidR="000B141C" w:rsidRPr="000B141C" w14:paraId="29ADA8F9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BCA445E" w14:textId="4D51B888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Move forward</w:t>
            </w:r>
          </w:p>
        </w:tc>
      </w:tr>
      <w:tr w:rsidR="000B141C" w:rsidRPr="000B141C" w14:paraId="31482950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63819F3" w14:textId="53211AD0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Move backward</w:t>
            </w:r>
          </w:p>
        </w:tc>
      </w:tr>
      <w:tr w:rsidR="000B141C" w:rsidRPr="000B141C" w14:paraId="3153C530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865B815" w14:textId="492272BC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Jump</w:t>
            </w:r>
            <w:r w:rsidR="0046091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ing</w:t>
            </w:r>
          </w:p>
        </w:tc>
      </w:tr>
      <w:tr w:rsidR="000B141C" w:rsidRPr="000B141C" w14:paraId="3B2E1994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051BF8B" w14:textId="5A7A6DDE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Attac</w:t>
            </w:r>
            <w:r w:rsidR="0046091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king</w:t>
            </w:r>
          </w:p>
        </w:tc>
      </w:tr>
      <w:tr w:rsidR="000B141C" w:rsidRPr="000B141C" w14:paraId="4F38275F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29813AF" w14:textId="25899CDF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Pause/</w:t>
            </w:r>
            <w:r w:rsidR="001D2F86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Start</w:t>
            </w:r>
          </w:p>
        </w:tc>
      </w:tr>
      <w:tr w:rsidR="000B141C" w:rsidRPr="000B141C" w14:paraId="38C97A5F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84B38A9" w14:textId="095AE445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Health </w:t>
            </w:r>
          </w:p>
        </w:tc>
      </w:tr>
      <w:tr w:rsidR="000B141C" w:rsidRPr="000B141C" w14:paraId="514D7AD6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4685339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Player death script</w:t>
            </w:r>
          </w:p>
        </w:tc>
      </w:tr>
      <w:tr w:rsidR="000B141C" w:rsidRPr="000B141C" w14:paraId="35DB3C2E" w14:textId="77777777" w:rsidTr="00A24C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46E485F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Player audio script</w:t>
            </w:r>
          </w:p>
        </w:tc>
      </w:tr>
      <w:tr w:rsidR="000B141C" w:rsidRPr="000B141C" w14:paraId="452CF4B5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6A0781E" w14:textId="0E457D76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Enemy movement </w:t>
            </w:r>
          </w:p>
        </w:tc>
      </w:tr>
      <w:tr w:rsidR="000B141C" w:rsidRPr="000B141C" w14:paraId="76700678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8B4AD7A" w14:textId="0F8FD439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Enemy attack </w:t>
            </w:r>
          </w:p>
        </w:tc>
      </w:tr>
      <w:tr w:rsidR="000B141C" w:rsidRPr="000B141C" w14:paraId="3C4D7AA1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2B5320A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Enemy health</w:t>
            </w:r>
          </w:p>
        </w:tc>
      </w:tr>
      <w:tr w:rsidR="000B141C" w:rsidRPr="000B141C" w14:paraId="08934CC8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36659E5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Enemy death script</w:t>
            </w:r>
          </w:p>
        </w:tc>
      </w:tr>
      <w:tr w:rsidR="000B141C" w:rsidRPr="000B141C" w14:paraId="00FF0DF2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5F55D0A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Enemy audio script</w:t>
            </w:r>
          </w:p>
        </w:tc>
      </w:tr>
      <w:tr w:rsidR="000B141C" w:rsidRPr="000B141C" w14:paraId="08839CD7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3C6B110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Projectile movement </w:t>
            </w:r>
          </w:p>
        </w:tc>
      </w:tr>
      <w:tr w:rsidR="000B141C" w:rsidRPr="000B141C" w14:paraId="2202FAC4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8BF67EE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Play game button</w:t>
            </w:r>
          </w:p>
        </w:tc>
      </w:tr>
      <w:tr w:rsidR="000B141C" w:rsidRPr="000B141C" w14:paraId="51425F04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C42FF21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Load game button</w:t>
            </w:r>
          </w:p>
        </w:tc>
      </w:tr>
      <w:tr w:rsidR="000B141C" w:rsidRPr="000B141C" w14:paraId="601C52A8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63E4EB1B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Exit game button</w:t>
            </w:r>
          </w:p>
        </w:tc>
      </w:tr>
      <w:tr w:rsidR="000B141C" w:rsidRPr="000B141C" w14:paraId="2DFE5AC4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99BEDCB" w14:textId="1BB8F765" w:rsidR="000B141C" w:rsidRPr="00E30A08" w:rsidRDefault="00E30A08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M</w:t>
            </w:r>
            <w:r w:rsidR="000B141C"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usic </w:t>
            </w:r>
          </w:p>
        </w:tc>
      </w:tr>
      <w:tr w:rsidR="000B141C" w:rsidRPr="000B141C" w14:paraId="60C2F957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4B784A30" w14:textId="48BF9340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Adjust sound effects level </w:t>
            </w:r>
          </w:p>
        </w:tc>
      </w:tr>
      <w:tr w:rsidR="000B141C" w:rsidRPr="000B141C" w14:paraId="7D4FDD03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2E459A5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Save game function</w:t>
            </w:r>
          </w:p>
        </w:tc>
      </w:tr>
      <w:tr w:rsidR="000B141C" w:rsidRPr="000B141C" w14:paraId="2C770926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7BDEC6A1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Settings button</w:t>
            </w:r>
          </w:p>
        </w:tc>
      </w:tr>
      <w:tr w:rsidR="000B141C" w:rsidRPr="000B141C" w14:paraId="240E99A0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3749C4C5" w14:textId="70260CF9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The interface between the player character and the enemy </w:t>
            </w:r>
          </w:p>
        </w:tc>
      </w:tr>
      <w:tr w:rsidR="000B141C" w:rsidRPr="000B141C" w14:paraId="2B866675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F2863B8" w14:textId="04BC83D5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nterface between the main menu and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level 1</w:t>
            </w:r>
          </w:p>
        </w:tc>
      </w:tr>
      <w:tr w:rsidR="000B141C" w:rsidRPr="000B141C" w14:paraId="74AF523A" w14:textId="77777777" w:rsidTr="00A24C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5E155D76" w14:textId="3CA1F7F2" w:rsidR="000B141C" w:rsidRPr="00E30A08" w:rsidRDefault="00D44D8A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="000B141C"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nterface between the pause/resume menu and each level</w:t>
            </w:r>
          </w:p>
        </w:tc>
      </w:tr>
      <w:tr w:rsidR="000B141C" w:rsidRPr="000B141C" w14:paraId="65C63A4B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4F27D86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The interface between each level</w:t>
            </w:r>
          </w:p>
        </w:tc>
      </w:tr>
      <w:tr w:rsidR="000B141C" w:rsidRPr="000B141C" w14:paraId="132223F2" w14:textId="77777777" w:rsidTr="00A24C7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0B74D6E" w14:textId="4F618A3F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nterface between the final level and the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Final screen</w:t>
            </w:r>
          </w:p>
        </w:tc>
      </w:tr>
      <w:tr w:rsidR="000B141C" w:rsidRPr="000B141C" w14:paraId="169036E0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1FC9AA1F" w14:textId="202825AE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 xml:space="preserve"> </w:t>
            </w:r>
            <w:r w:rsidR="00D44D8A"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nterface between the save game and the database</w:t>
            </w:r>
          </w:p>
        </w:tc>
      </w:tr>
      <w:tr w:rsidR="000B141C" w:rsidRPr="000B141C" w14:paraId="406636CE" w14:textId="77777777" w:rsidTr="00A24C77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26FFDA4B" w14:textId="4A4E98CB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B</w:t>
            </w: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eta test</w:t>
            </w:r>
            <w:r w:rsidR="00E30A08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ing</w:t>
            </w:r>
          </w:p>
        </w:tc>
      </w:tr>
      <w:tr w:rsidR="000B141C" w:rsidRPr="000B141C" w14:paraId="2016515D" w14:textId="77777777" w:rsidTr="00A24C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</w:tcPr>
          <w:p w14:paraId="0868306C" w14:textId="77777777" w:rsidR="000B141C" w:rsidRPr="00E30A08" w:rsidRDefault="000B141C" w:rsidP="00A24C77">
            <w:pPr>
              <w:ind w:left="72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</w:pPr>
            <w:r w:rsidRPr="000B141C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IE"/>
              </w:rPr>
              <w:t>Regression testing on unit test cases</w:t>
            </w:r>
          </w:p>
        </w:tc>
      </w:tr>
    </w:tbl>
    <w:p w14:paraId="1D151819" w14:textId="7EF3E61B" w:rsidR="000B141C" w:rsidRPr="000B141C" w:rsidRDefault="00E30A08" w:rsidP="000B141C">
      <w:pPr>
        <w:rPr>
          <w:lang w:val="en-IE"/>
        </w:rPr>
      </w:pPr>
      <w:r>
        <w:rPr>
          <w:lang w:val="en-IE"/>
        </w:rPr>
        <w:br w:type="textWrapping" w:clear="all"/>
      </w:r>
    </w:p>
    <w:p w14:paraId="66EF7A36" w14:textId="313B8B10" w:rsidR="00FF7D4F" w:rsidRDefault="00E065F9" w:rsidP="00E065F9">
      <w:pPr>
        <w:pStyle w:val="Heading1"/>
        <w:rPr>
          <w:rFonts w:ascii="Times New Roman" w:hAnsi="Times New Roman" w:cs="Times New Roman"/>
        </w:rPr>
      </w:pPr>
      <w:r w:rsidRPr="00E065F9">
        <w:rPr>
          <w:rFonts w:ascii="Times New Roman" w:hAnsi="Times New Roman" w:cs="Times New Roman"/>
        </w:rPr>
        <w:lastRenderedPageBreak/>
        <w:t xml:space="preserve">8.0 </w:t>
      </w:r>
      <w:r w:rsidR="00C36E78" w:rsidRPr="00E065F9">
        <w:rPr>
          <w:rFonts w:ascii="Times New Roman" w:hAnsi="Times New Roman" w:cs="Times New Roman"/>
        </w:rPr>
        <w:t xml:space="preserve">Features Not </w:t>
      </w:r>
      <w:r w:rsidR="00C36E78">
        <w:rPr>
          <w:rFonts w:ascii="Times New Roman" w:hAnsi="Times New Roman" w:cs="Times New Roman"/>
        </w:rPr>
        <w:t>to</w:t>
      </w:r>
      <w:r w:rsidR="00C36E78" w:rsidRPr="00E065F9">
        <w:rPr>
          <w:rFonts w:ascii="Times New Roman" w:hAnsi="Times New Roman" w:cs="Times New Roman"/>
        </w:rPr>
        <w:t xml:space="preserve"> </w:t>
      </w:r>
      <w:r w:rsidR="00C36E78">
        <w:rPr>
          <w:rFonts w:ascii="Times New Roman" w:hAnsi="Times New Roman" w:cs="Times New Roman"/>
        </w:rPr>
        <w:t>Be</w:t>
      </w:r>
      <w:r w:rsidR="00C36E78" w:rsidRPr="00E065F9">
        <w:rPr>
          <w:rFonts w:ascii="Times New Roman" w:hAnsi="Times New Roman" w:cs="Times New Roman"/>
        </w:rPr>
        <w:t xml:space="preserve"> Tested</w:t>
      </w:r>
    </w:p>
    <w:p w14:paraId="1B82234D" w14:textId="5EDE40ED" w:rsidR="00E065F9" w:rsidRPr="009F0742" w:rsidRDefault="001C2822" w:rsidP="00E065F9">
      <w:pPr>
        <w:rPr>
          <w:rFonts w:ascii="Times New Roman" w:hAnsi="Times New Roman" w:cs="Times New Roman"/>
          <w:color w:val="000000" w:themeColor="text1"/>
        </w:rPr>
      </w:pPr>
      <w:r w:rsidRPr="001C2822">
        <w:rPr>
          <w:rFonts w:ascii="Times New Roman" w:hAnsi="Times New Roman" w:cs="Times New Roman"/>
          <w:color w:val="000000" w:themeColor="text1"/>
        </w:rPr>
        <w:t>Features that</w:t>
      </w:r>
      <w:r>
        <w:rPr>
          <w:rFonts w:ascii="Times New Roman" w:hAnsi="Times New Roman" w:cs="Times New Roman"/>
          <w:color w:val="000000" w:themeColor="text1"/>
        </w:rPr>
        <w:t xml:space="preserve"> will not be tested are the background image and the </w:t>
      </w:r>
      <w:r w:rsidR="009F0742">
        <w:rPr>
          <w:rFonts w:ascii="Times New Roman" w:hAnsi="Times New Roman" w:cs="Times New Roman"/>
          <w:color w:val="000000" w:themeColor="text1"/>
        </w:rPr>
        <w:t>logo.</w:t>
      </w:r>
    </w:p>
    <w:p w14:paraId="5A31C114" w14:textId="77777777" w:rsidR="00E065F9" w:rsidRPr="00E065F9" w:rsidRDefault="00E065F9" w:rsidP="00E065F9"/>
    <w:p w14:paraId="0A3C4743" w14:textId="12C075B2" w:rsidR="00E065F9" w:rsidRDefault="00E065F9" w:rsidP="00E065F9">
      <w:pPr>
        <w:pStyle w:val="Heading1"/>
        <w:rPr>
          <w:rFonts w:ascii="Times New Roman" w:hAnsi="Times New Roman" w:cs="Times New Roman"/>
        </w:rPr>
      </w:pPr>
      <w:r w:rsidRPr="00E065F9">
        <w:rPr>
          <w:rFonts w:ascii="Times New Roman" w:hAnsi="Times New Roman" w:cs="Times New Roman"/>
        </w:rPr>
        <w:t xml:space="preserve">9.0 </w:t>
      </w:r>
      <w:r w:rsidR="00C36E78" w:rsidRPr="00E065F9">
        <w:rPr>
          <w:rFonts w:ascii="Times New Roman" w:hAnsi="Times New Roman" w:cs="Times New Roman"/>
        </w:rPr>
        <w:t>Resources/Roles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2555"/>
        <w:gridCol w:w="3155"/>
      </w:tblGrid>
      <w:tr w:rsidR="008368C4" w:rsidRPr="008368C4" w14:paraId="52152FB7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181C6" w14:textId="622FAE52" w:rsidR="008368C4" w:rsidRPr="00B11A13" w:rsidRDefault="008368C4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Team Members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77E6" w14:textId="66724535" w:rsidR="008368C4" w:rsidRPr="00B11A13" w:rsidRDefault="008368C4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Role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08CC5" w14:textId="77777777" w:rsidR="008368C4" w:rsidRPr="008368C4" w:rsidRDefault="008368C4" w:rsidP="00B11A13">
            <w:pPr>
              <w:pStyle w:val="Heading3"/>
              <w:rPr>
                <w:lang w:val="en-IE"/>
              </w:rPr>
            </w:pPr>
            <w:r w:rsidRPr="008368C4">
              <w:rPr>
                <w:lang w:val="en-IE"/>
              </w:rPr>
              <w:t xml:space="preserve"> Responsibilities</w:t>
            </w:r>
          </w:p>
        </w:tc>
      </w:tr>
      <w:tr w:rsidR="008368C4" w:rsidRPr="008368C4" w14:paraId="4175C4EF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46AA2" w14:textId="091999DD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bookmarkStart w:id="10" w:name="_Hlk40328443"/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Mary Forde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B7297" w14:textId="2E30C64D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Test Team lead and Project </w:t>
            </w:r>
            <w:r w:rsidR="00BF37F9">
              <w:rPr>
                <w:rFonts w:ascii="Times New Roman" w:hAnsi="Times New Roman" w:cs="Times New Roman"/>
                <w:color w:val="000000" w:themeColor="text1"/>
                <w:lang w:val="en-IE"/>
              </w:rPr>
              <w:t>Manager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37C50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 Test design conditions</w:t>
            </w:r>
          </w:p>
          <w:p w14:paraId="058D690B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Sign off on the exit of every stage</w:t>
            </w:r>
          </w:p>
          <w:p w14:paraId="1D038EE2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 user acceptance guidelines</w:t>
            </w:r>
          </w:p>
          <w:p w14:paraId="2C8D3D4F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Run unit test cases</w:t>
            </w:r>
          </w:p>
        </w:tc>
      </w:tr>
      <w:tr w:rsidR="008368C4" w:rsidRPr="008368C4" w14:paraId="438A13E3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0D85E" w14:textId="77FBEAB0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Amy Smith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97C4B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Tester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322388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Writes test cases for unit testing</w:t>
            </w:r>
          </w:p>
        </w:tc>
      </w:tr>
      <w:tr w:rsidR="008368C4" w:rsidRPr="008368C4" w14:paraId="33E429D0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29D27E" w14:textId="79E35035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Jac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k Davis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7CFC4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Lead Developer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E5D9DF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Write test cases for system integration</w:t>
            </w:r>
          </w:p>
        </w:tc>
      </w:tr>
      <w:tr w:rsidR="008368C4" w:rsidRPr="008368C4" w14:paraId="13C5A6E6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4D652" w14:textId="55D09FE4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ike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Whatts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EE5C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Developer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0C80C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stress test environment </w:t>
            </w:r>
          </w:p>
          <w:p w14:paraId="60075145" w14:textId="197BCB00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 w:rsidR="00B3606F">
              <w:rPr>
                <w:rFonts w:ascii="Times New Roman" w:hAnsi="Times New Roman" w:cs="Times New Roman"/>
                <w:color w:val="000000" w:themeColor="text1"/>
                <w:lang w:val="en-IE"/>
              </w:rPr>
              <w:t>D</w:t>
            </w: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ocumentation for beta testing</w:t>
            </w:r>
          </w:p>
        </w:tc>
      </w:tr>
      <w:tr w:rsidR="008368C4" w:rsidRPr="008368C4" w14:paraId="53978562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A08F70" w14:textId="4A5092A3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ebecca Black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B72E9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Lead Quality Assurance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496CB" w14:textId="77777777" w:rsid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Run system integration testing</w:t>
            </w:r>
          </w:p>
          <w:p w14:paraId="2E642977" w14:textId="5802C994" w:rsidR="00972227" w:rsidRPr="008368C4" w:rsidRDefault="00972227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Run Batch Testing</w:t>
            </w:r>
          </w:p>
        </w:tc>
      </w:tr>
      <w:tr w:rsidR="008368C4" w:rsidRPr="008368C4" w14:paraId="03C56AF2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E4E18E" w14:textId="17D8A91C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Ethan Fahy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AE067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Quality Assurance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9C849" w14:textId="409B6378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Run automated regression testing</w:t>
            </w:r>
          </w:p>
        </w:tc>
      </w:tr>
      <w:tr w:rsidR="008368C4" w:rsidRPr="008368C4" w14:paraId="721E8470" w14:textId="77777777" w:rsidTr="008368C4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471E6" w14:textId="40EC6915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Shaun Purcell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24FF0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>Front End Developer</w:t>
            </w:r>
          </w:p>
        </w:tc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15352" w14:textId="0F6DB445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Run stress testing </w:t>
            </w:r>
          </w:p>
          <w:p w14:paraId="2ED66647" w14:textId="77777777" w:rsidR="008368C4" w:rsidRPr="008368C4" w:rsidRDefault="008368C4" w:rsidP="008368C4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8368C4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Analyse beta test results </w:t>
            </w:r>
          </w:p>
        </w:tc>
      </w:tr>
      <w:bookmarkEnd w:id="10"/>
    </w:tbl>
    <w:p w14:paraId="34DC2479" w14:textId="77777777" w:rsidR="008368C4" w:rsidRPr="008368C4" w:rsidRDefault="008368C4" w:rsidP="008368C4"/>
    <w:p w14:paraId="37475B3F" w14:textId="47846125" w:rsidR="00FF7D4F" w:rsidRDefault="00FF7D4F" w:rsidP="00FF7D4F"/>
    <w:p w14:paraId="3C8F9970" w14:textId="6BFE4516" w:rsidR="00FF7D4F" w:rsidRDefault="00FF7D4F" w:rsidP="00FF7D4F"/>
    <w:p w14:paraId="556BD869" w14:textId="5A1DBECF" w:rsidR="004D5B1D" w:rsidRDefault="004D5B1D" w:rsidP="004D5B1D">
      <w:pPr>
        <w:pStyle w:val="Heading1"/>
        <w:rPr>
          <w:rFonts w:ascii="Times New Roman" w:hAnsi="Times New Roman" w:cs="Times New Roman"/>
          <w:lang w:val="en-IE"/>
        </w:rPr>
      </w:pPr>
      <w:r w:rsidRPr="004D5B1D">
        <w:rPr>
          <w:rFonts w:ascii="Times New Roman" w:hAnsi="Times New Roman" w:cs="Times New Roman"/>
          <w:lang w:val="en-IE"/>
        </w:rPr>
        <w:lastRenderedPageBreak/>
        <w:t xml:space="preserve">10.0 </w:t>
      </w:r>
      <w:r w:rsidR="000E5D39" w:rsidRPr="004D5B1D">
        <w:rPr>
          <w:rFonts w:ascii="Times New Roman" w:hAnsi="Times New Roman" w:cs="Times New Roman"/>
          <w:lang w:val="en-IE"/>
        </w:rPr>
        <w:t>Schedules</w:t>
      </w:r>
    </w:p>
    <w:p w14:paraId="422DF1A0" w14:textId="77777777" w:rsidR="00FA3FAD" w:rsidRPr="00FA3FAD" w:rsidRDefault="00FA3FAD" w:rsidP="00FA3FAD">
      <w:pPr>
        <w:rPr>
          <w:lang w:val="en-IE"/>
        </w:rPr>
      </w:pPr>
    </w:p>
    <w:p w14:paraId="32E46512" w14:textId="53F1F784" w:rsidR="00712797" w:rsidRDefault="004F2DD6" w:rsidP="004F2DD6">
      <w:pPr>
        <w:pStyle w:val="Heading3"/>
        <w:rPr>
          <w:rFonts w:ascii="Times New Roman" w:hAnsi="Times New Roman" w:cs="Times New Roman"/>
          <w:lang w:val="en-IE"/>
        </w:rPr>
      </w:pPr>
      <w:r w:rsidRPr="004F2DD6">
        <w:rPr>
          <w:rFonts w:ascii="Times New Roman" w:hAnsi="Times New Roman" w:cs="Times New Roman"/>
          <w:lang w:val="en-IE"/>
        </w:rPr>
        <w:t>The deliverables before testing:</w:t>
      </w:r>
    </w:p>
    <w:p w14:paraId="04B16E54" w14:textId="77777777" w:rsidR="001D2F86" w:rsidRPr="001D2F86" w:rsidRDefault="001D2F86" w:rsidP="001D2F86">
      <w:pPr>
        <w:rPr>
          <w:lang w:val="en-IE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3"/>
      </w:tblGrid>
      <w:tr w:rsidR="004F2DD6" w:rsidRPr="004D5B1D" w14:paraId="301D4671" w14:textId="77777777" w:rsidTr="00FA3FAD">
        <w:tc>
          <w:tcPr>
            <w:tcW w:w="4253" w:type="dxa"/>
          </w:tcPr>
          <w:p w14:paraId="7B5968FA" w14:textId="77777777" w:rsidR="004F2DD6" w:rsidRPr="004D5B1D" w:rsidRDefault="004F2DD6" w:rsidP="00B24182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Test plan document</w:t>
            </w:r>
          </w:p>
        </w:tc>
      </w:tr>
      <w:tr w:rsidR="004F2DD6" w:rsidRPr="004D5B1D" w14:paraId="7D0D2980" w14:textId="77777777" w:rsidTr="00FA3FAD">
        <w:tc>
          <w:tcPr>
            <w:tcW w:w="4253" w:type="dxa"/>
          </w:tcPr>
          <w:p w14:paraId="6E242E32" w14:textId="77777777" w:rsidR="004F2DD6" w:rsidRPr="004D5B1D" w:rsidRDefault="004F2DD6" w:rsidP="00B24182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Prewritten test cases </w:t>
            </w:r>
          </w:p>
        </w:tc>
      </w:tr>
      <w:tr w:rsidR="004F2DD6" w:rsidRPr="004F2DD6" w14:paraId="3721D659" w14:textId="77777777" w:rsidTr="00FA3FAD">
        <w:trPr>
          <w:trHeight w:val="369"/>
        </w:trPr>
        <w:tc>
          <w:tcPr>
            <w:tcW w:w="4253" w:type="dxa"/>
          </w:tcPr>
          <w:p w14:paraId="7CFDFEB8" w14:textId="77777777" w:rsidR="004F2DD6" w:rsidRPr="004F2DD6" w:rsidRDefault="004F2DD6" w:rsidP="00B24182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Test design conditions for test cases</w:t>
            </w:r>
          </w:p>
        </w:tc>
      </w:tr>
    </w:tbl>
    <w:p w14:paraId="7B0A3CB1" w14:textId="77777777" w:rsidR="004F2DD6" w:rsidRPr="004D5B1D" w:rsidRDefault="004F2DD6" w:rsidP="004F2DD6">
      <w:pPr>
        <w:ind w:left="720"/>
        <w:rPr>
          <w:rFonts w:ascii="Times New Roman" w:hAnsi="Times New Roman" w:cs="Times New Roman"/>
          <w:color w:val="000000" w:themeColor="text1"/>
          <w:lang w:val="en-IE"/>
        </w:rPr>
      </w:pPr>
    </w:p>
    <w:p w14:paraId="73548A51" w14:textId="25E24B28" w:rsidR="004F2DD6" w:rsidRDefault="004D5B1D" w:rsidP="004F2DD6">
      <w:pPr>
        <w:pStyle w:val="Heading3"/>
        <w:rPr>
          <w:rFonts w:ascii="Times New Roman" w:hAnsi="Times New Roman" w:cs="Times New Roman"/>
          <w:lang w:val="en-IE"/>
        </w:rPr>
      </w:pPr>
      <w:r w:rsidRPr="00A82BD2">
        <w:rPr>
          <w:rFonts w:ascii="Times New Roman" w:hAnsi="Times New Roman" w:cs="Times New Roman"/>
          <w:lang w:val="en-IE"/>
        </w:rPr>
        <w:t>The deliverables during testing:</w:t>
      </w:r>
    </w:p>
    <w:p w14:paraId="756A11AC" w14:textId="77777777" w:rsidR="001D2F86" w:rsidRPr="001D2F86" w:rsidRDefault="001D2F86" w:rsidP="001D2F86">
      <w:pPr>
        <w:rPr>
          <w:lang w:val="en-I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</w:tblGrid>
      <w:tr w:rsidR="004F2DD6" w:rsidRPr="004F2DD6" w14:paraId="7A92515E" w14:textId="77777777" w:rsidTr="00FA3FAD">
        <w:tc>
          <w:tcPr>
            <w:tcW w:w="4237" w:type="dxa"/>
          </w:tcPr>
          <w:p w14:paraId="3FB0BEBE" w14:textId="77777777" w:rsidR="004F2DD6" w:rsidRPr="004F2DD6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Test scripts </w:t>
            </w:r>
          </w:p>
        </w:tc>
      </w:tr>
      <w:tr w:rsidR="004F2DD6" w:rsidRPr="004D5B1D" w14:paraId="28B91E7B" w14:textId="77777777" w:rsidTr="00FA3FAD">
        <w:tc>
          <w:tcPr>
            <w:tcW w:w="4237" w:type="dxa"/>
          </w:tcPr>
          <w:p w14:paraId="5A4874E3" w14:textId="77777777" w:rsidR="004F2DD6" w:rsidRPr="004D5B1D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Test incident reports</w:t>
            </w:r>
          </w:p>
        </w:tc>
      </w:tr>
      <w:tr w:rsidR="004F2DD6" w:rsidRPr="004D5B1D" w14:paraId="1B687902" w14:textId="77777777" w:rsidTr="00FA3FAD">
        <w:tc>
          <w:tcPr>
            <w:tcW w:w="4237" w:type="dxa"/>
          </w:tcPr>
          <w:p w14:paraId="60D30B61" w14:textId="77777777" w:rsidR="004F2DD6" w:rsidRPr="004D5B1D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Change request forms</w:t>
            </w:r>
          </w:p>
        </w:tc>
      </w:tr>
      <w:tr w:rsidR="004F2DD6" w:rsidRPr="004D5B1D" w14:paraId="4C48E51F" w14:textId="77777777" w:rsidTr="00FA3FAD">
        <w:tc>
          <w:tcPr>
            <w:tcW w:w="4237" w:type="dxa"/>
          </w:tcPr>
          <w:p w14:paraId="11F7035E" w14:textId="77777777" w:rsidR="004F2DD6" w:rsidRPr="004D5B1D" w:rsidRDefault="004F2DD6" w:rsidP="00FA5DF5">
            <w:pPr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D5B1D">
              <w:rPr>
                <w:rFonts w:ascii="Times New Roman" w:hAnsi="Times New Roman" w:cs="Times New Roman"/>
                <w:color w:val="000000" w:themeColor="text1"/>
                <w:lang w:val="en-IE"/>
              </w:rPr>
              <w:t>Bug report</w:t>
            </w: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</w:tbl>
    <w:p w14:paraId="6FE84912" w14:textId="77777777" w:rsidR="004F2DD6" w:rsidRDefault="004F2DD6" w:rsidP="004D5B1D">
      <w:pPr>
        <w:pStyle w:val="Heading3"/>
        <w:rPr>
          <w:rFonts w:ascii="Times New Roman" w:hAnsi="Times New Roman" w:cs="Times New Roman"/>
          <w:lang w:val="en-IE"/>
        </w:rPr>
      </w:pPr>
    </w:p>
    <w:p w14:paraId="038C7AE4" w14:textId="0134F304" w:rsidR="004F2DD6" w:rsidRDefault="004D5B1D" w:rsidP="00FA3FAD">
      <w:pPr>
        <w:pStyle w:val="Heading3"/>
        <w:rPr>
          <w:rFonts w:ascii="Times New Roman" w:hAnsi="Times New Roman" w:cs="Times New Roman"/>
          <w:lang w:val="en-IE"/>
        </w:rPr>
      </w:pPr>
      <w:r w:rsidRPr="00A82BD2">
        <w:rPr>
          <w:rFonts w:ascii="Times New Roman" w:hAnsi="Times New Roman" w:cs="Times New Roman"/>
          <w:lang w:val="en-IE"/>
        </w:rPr>
        <w:t>All documentation for beta testers:</w:t>
      </w:r>
    </w:p>
    <w:p w14:paraId="675B99EC" w14:textId="77777777" w:rsidR="001D2F86" w:rsidRPr="001D2F86" w:rsidRDefault="001D2F86" w:rsidP="001D2F86">
      <w:pPr>
        <w:rPr>
          <w:lang w:val="en-I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</w:tblGrid>
      <w:tr w:rsidR="004F2DD6" w:rsidRPr="004F2DD6" w14:paraId="09463BA9" w14:textId="77777777" w:rsidTr="004F2DD6">
        <w:trPr>
          <w:trHeight w:val="491"/>
        </w:trPr>
        <w:tc>
          <w:tcPr>
            <w:tcW w:w="4285" w:type="dxa"/>
          </w:tcPr>
          <w:p w14:paraId="139654F7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Set-up instructions</w:t>
            </w:r>
          </w:p>
        </w:tc>
      </w:tr>
      <w:tr w:rsidR="004F2DD6" w:rsidRPr="004F2DD6" w14:paraId="42E0A5D5" w14:textId="77777777" w:rsidTr="004F2DD6">
        <w:trPr>
          <w:trHeight w:val="506"/>
        </w:trPr>
        <w:tc>
          <w:tcPr>
            <w:tcW w:w="4285" w:type="dxa"/>
          </w:tcPr>
          <w:p w14:paraId="666B7126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Installation instructions</w:t>
            </w:r>
          </w:p>
        </w:tc>
      </w:tr>
      <w:tr w:rsidR="004F2DD6" w:rsidRPr="004F2DD6" w14:paraId="1562042F" w14:textId="77777777" w:rsidTr="004F2DD6">
        <w:trPr>
          <w:trHeight w:val="491"/>
        </w:trPr>
        <w:tc>
          <w:tcPr>
            <w:tcW w:w="4285" w:type="dxa"/>
          </w:tcPr>
          <w:p w14:paraId="3F46ACDA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How to play</w:t>
            </w: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the game </w:t>
            </w:r>
          </w:p>
        </w:tc>
      </w:tr>
      <w:tr w:rsidR="004F2DD6" w:rsidRPr="004F2DD6" w14:paraId="04CF615A" w14:textId="77777777" w:rsidTr="00FA3FAD">
        <w:trPr>
          <w:trHeight w:val="336"/>
        </w:trPr>
        <w:tc>
          <w:tcPr>
            <w:tcW w:w="4285" w:type="dxa"/>
          </w:tcPr>
          <w:p w14:paraId="6C474282" w14:textId="77777777" w:rsidR="004F2DD6" w:rsidRPr="004F2DD6" w:rsidRDefault="004F2DD6" w:rsidP="00E319F2">
            <w:pPr>
              <w:pStyle w:val="ListParagraph"/>
              <w:numPr>
                <w:ilvl w:val="0"/>
                <w:numId w:val="43"/>
              </w:numPr>
              <w:spacing w:line="480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>How to uninstall</w:t>
            </w:r>
            <w:r w:rsidRPr="004F2DD6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/ delete the game</w:t>
            </w:r>
          </w:p>
        </w:tc>
      </w:tr>
    </w:tbl>
    <w:p w14:paraId="5CAC6A42" w14:textId="77777777" w:rsidR="004F2DD6" w:rsidRPr="00B11A13" w:rsidRDefault="004F2DD6" w:rsidP="004F2DD6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lang w:val="en-IE"/>
        </w:rPr>
      </w:pPr>
    </w:p>
    <w:p w14:paraId="2861F3BC" w14:textId="18F242B0" w:rsidR="004D5B1D" w:rsidRPr="00A82BD2" w:rsidRDefault="004D5B1D" w:rsidP="00A82BD2">
      <w:pPr>
        <w:pStyle w:val="Heading3"/>
        <w:rPr>
          <w:rFonts w:ascii="Times New Roman" w:hAnsi="Times New Roman" w:cs="Times New Roman"/>
          <w:lang w:val="en-IE"/>
        </w:rPr>
      </w:pPr>
      <w:r w:rsidRPr="00A82BD2">
        <w:rPr>
          <w:rFonts w:ascii="Times New Roman" w:hAnsi="Times New Roman" w:cs="Times New Roman"/>
          <w:lang w:val="en-IE"/>
        </w:rPr>
        <w:t>The deliverables provided after testing:</w:t>
      </w:r>
    </w:p>
    <w:p w14:paraId="50D03EF9" w14:textId="00EA2468" w:rsidR="004D5B1D" w:rsidRPr="00B11A13" w:rsidRDefault="004D5B1D" w:rsidP="00B11A1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B11A13">
        <w:rPr>
          <w:rFonts w:ascii="Times New Roman" w:hAnsi="Times New Roman" w:cs="Times New Roman"/>
          <w:color w:val="000000" w:themeColor="text1"/>
          <w:lang w:val="en-IE"/>
        </w:rPr>
        <w:t xml:space="preserve">Test result </w:t>
      </w:r>
      <w:r w:rsidR="00A82BD2" w:rsidRPr="00B11A13">
        <w:rPr>
          <w:rFonts w:ascii="Times New Roman" w:hAnsi="Times New Roman" w:cs="Times New Roman"/>
          <w:color w:val="000000" w:themeColor="text1"/>
          <w:lang w:val="en-IE"/>
        </w:rPr>
        <w:t>summary</w:t>
      </w:r>
      <w:r w:rsidR="00F82414" w:rsidRPr="00B11A13">
        <w:rPr>
          <w:rFonts w:ascii="Times New Roman" w:hAnsi="Times New Roman" w:cs="Times New Roman"/>
          <w:color w:val="000000" w:themeColor="text1"/>
          <w:lang w:val="en-IE"/>
        </w:rPr>
        <w:t xml:space="preserve"> report</w:t>
      </w:r>
    </w:p>
    <w:p w14:paraId="7AC25DCE" w14:textId="6C391CBA" w:rsidR="00FF7D4F" w:rsidRDefault="00FF7D4F" w:rsidP="00FF7D4F"/>
    <w:p w14:paraId="660FEFAC" w14:textId="0C6A8D1A" w:rsidR="00B11A13" w:rsidRDefault="00B11A13" w:rsidP="00FF7D4F"/>
    <w:p w14:paraId="6EB3DC55" w14:textId="0518AA6F" w:rsidR="00B11A13" w:rsidRDefault="00B11A13" w:rsidP="00FF7D4F"/>
    <w:p w14:paraId="3EF124F8" w14:textId="77777777" w:rsidR="00B11A13" w:rsidRPr="00B11A13" w:rsidRDefault="00B11A13" w:rsidP="00B11A13">
      <w:pPr>
        <w:rPr>
          <w:lang w:val="en-IE"/>
        </w:rPr>
      </w:pPr>
    </w:p>
    <w:p w14:paraId="4424074C" w14:textId="66895352" w:rsidR="00B11A13" w:rsidRPr="00B11A13" w:rsidRDefault="00B11A13" w:rsidP="00B11A13">
      <w:pPr>
        <w:pStyle w:val="Heading1"/>
        <w:rPr>
          <w:rFonts w:ascii="Times New Roman" w:hAnsi="Times New Roman" w:cs="Times New Roman"/>
          <w:lang w:val="en-IE"/>
        </w:rPr>
      </w:pPr>
      <w:r w:rsidRPr="00B11A13">
        <w:rPr>
          <w:rFonts w:ascii="Times New Roman" w:hAnsi="Times New Roman" w:cs="Times New Roman"/>
          <w:lang w:val="en-IE"/>
        </w:rPr>
        <w:lastRenderedPageBreak/>
        <w:t>11.0 Risks/Assumptions</w:t>
      </w:r>
    </w:p>
    <w:tbl>
      <w:tblPr>
        <w:tblStyle w:val="TableGrid"/>
        <w:tblW w:w="9907" w:type="dxa"/>
        <w:tblLook w:val="04A0" w:firstRow="1" w:lastRow="0" w:firstColumn="1" w:lastColumn="0" w:noHBand="0" w:noVBand="1"/>
      </w:tblPr>
      <w:tblGrid>
        <w:gridCol w:w="857"/>
        <w:gridCol w:w="2797"/>
        <w:gridCol w:w="1225"/>
        <w:gridCol w:w="5028"/>
      </w:tblGrid>
      <w:tr w:rsidR="00B11A13" w:rsidRPr="00B11A13" w14:paraId="1F1D9C1D" w14:textId="77777777" w:rsidTr="001D2F86">
        <w:trPr>
          <w:trHeight w:val="395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DA35" w14:textId="19C161CC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ID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7F6CC" w14:textId="77777777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</w:rPr>
              <w:t>Risk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DE40" w14:textId="64878F5E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Impact</w:t>
            </w:r>
            <w:r w:rsidR="00BE0596">
              <w:rPr>
                <w:rFonts w:ascii="Times New Roman" w:hAnsi="Times New Roman" w:cs="Times New Roman"/>
                <w:lang w:val="en-IE"/>
              </w:rPr>
              <w:t xml:space="preserve"> Level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3DE6" w14:textId="62FBA9DD" w:rsidR="00B11A13" w:rsidRPr="00B11A13" w:rsidRDefault="00B11A13" w:rsidP="00B11A13">
            <w:pPr>
              <w:pStyle w:val="Heading3"/>
              <w:rPr>
                <w:rFonts w:ascii="Times New Roman" w:hAnsi="Times New Roman" w:cs="Times New Roman"/>
                <w:lang w:val="en-IE"/>
              </w:rPr>
            </w:pPr>
            <w:r w:rsidRPr="00B11A13">
              <w:rPr>
                <w:rFonts w:ascii="Times New Roman" w:hAnsi="Times New Roman" w:cs="Times New Roman"/>
                <w:lang w:val="en-IE"/>
              </w:rPr>
              <w:t>Contingency Plan</w:t>
            </w:r>
          </w:p>
        </w:tc>
      </w:tr>
      <w:tr w:rsidR="00B11A13" w:rsidRPr="00B11A13" w14:paraId="6AF00C68" w14:textId="77777777" w:rsidTr="001D2F86">
        <w:trPr>
          <w:trHeight w:val="1516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CC2B" w14:textId="1C9A5873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1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BE7AE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Financial risk</w:t>
            </w:r>
          </w:p>
          <w:p w14:paraId="297759FA" w14:textId="0E4B6DB1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risk of going over budget 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C382D1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high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7235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pinpoint all essential items and team members and determine what can be discarded </w:t>
            </w:r>
          </w:p>
        </w:tc>
      </w:tr>
      <w:tr w:rsidR="00B11A13" w:rsidRPr="00B11A13" w14:paraId="61576187" w14:textId="77777777" w:rsidTr="001D2F86">
        <w:trPr>
          <w:trHeight w:val="114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D19E" w14:textId="00F0FFEA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2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19EE" w14:textId="356A9601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Design risk</w:t>
            </w:r>
          </w:p>
          <w:p w14:paraId="512E65B3" w14:textId="56205DB0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risk of a lack of user interest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7C0072EB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high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9AFB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Analyse beta findings and add or improve features </w:t>
            </w:r>
          </w:p>
        </w:tc>
      </w:tr>
      <w:tr w:rsidR="00B11A13" w:rsidRPr="00B11A13" w14:paraId="3AD0DECE" w14:textId="77777777" w:rsidTr="001D2F86">
        <w:trPr>
          <w:trHeight w:val="1407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69C8" w14:textId="7A0D543F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3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9930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Market risk</w:t>
            </w:r>
          </w:p>
          <w:p w14:paraId="31F81385" w14:textId="670D9024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risk that the market for the game will change before the game is released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1A485" w14:textId="44ECB7D6" w:rsidR="00B11A13" w:rsidRPr="00B11A13" w:rsidRDefault="001D2F8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Low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13591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Analyse the market and use the findings to improve game for current climate</w:t>
            </w:r>
          </w:p>
        </w:tc>
      </w:tr>
      <w:tr w:rsidR="00B11A13" w:rsidRPr="00B11A13" w14:paraId="5108425E" w14:textId="77777777" w:rsidTr="001D2F86">
        <w:trPr>
          <w:trHeight w:val="124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6A96" w14:textId="1E4A472D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4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BCB1B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Technology risk</w:t>
            </w:r>
          </w:p>
          <w:p w14:paraId="7D05EFF4" w14:textId="152049BC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risk that any of the software</w:t>
            </w:r>
            <w:r w:rsidR="000215CA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in</w:t>
            </w: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the game will fail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7D36065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medium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ED2A" w14:textId="0476022D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Create back-ups of all files, Delegate member of team to </w:t>
            </w:r>
            <w:r w:rsidR="00DF131B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oversee</w:t>
            </w: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recovery test</w:t>
            </w:r>
            <w:r w:rsidR="00BE0596">
              <w:rPr>
                <w:rFonts w:ascii="Times New Roman" w:hAnsi="Times New Roman" w:cs="Times New Roman"/>
                <w:color w:val="000000" w:themeColor="text1"/>
                <w:lang w:val="en-IE"/>
              </w:rPr>
              <w:t>s</w:t>
            </w:r>
          </w:p>
        </w:tc>
      </w:tr>
      <w:tr w:rsidR="00B11A13" w:rsidRPr="00B11A13" w14:paraId="1C5AB3D2" w14:textId="77777777" w:rsidTr="001D2F86">
        <w:trPr>
          <w:trHeight w:val="1143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EF62" w14:textId="6B1E4390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5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F626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Schedule risk</w:t>
            </w:r>
          </w:p>
          <w:p w14:paraId="6A7A5745" w14:textId="1978C25C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risk of a delay in the release date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272D5A5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medium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0424" w14:textId="208DB5A9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Developers may need to work </w:t>
            </w:r>
            <w:r w:rsidR="00BE0596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overtime </w:t>
            </w:r>
          </w:p>
        </w:tc>
      </w:tr>
      <w:tr w:rsidR="00B11A13" w:rsidRPr="00B11A13" w14:paraId="643D4F70" w14:textId="77777777" w:rsidTr="001D2F86">
        <w:trPr>
          <w:trHeight w:val="1120"/>
        </w:trPr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317D" w14:textId="07E7B872" w:rsidR="00B11A13" w:rsidRPr="00B11A13" w:rsidRDefault="00BE0596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IE"/>
              </w:rPr>
              <w:t>0.</w:t>
            </w:r>
            <w:r w:rsidR="00B11A13"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6</w:t>
            </w:r>
          </w:p>
        </w:tc>
        <w:tc>
          <w:tcPr>
            <w:tcW w:w="2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000C8" w14:textId="77777777" w:rsidR="001D2F86" w:rsidRDefault="00B11A13" w:rsidP="001D2F86">
            <w:pPr>
              <w:pStyle w:val="Subtitle"/>
              <w:rPr>
                <w:lang w:val="en-IE"/>
              </w:rPr>
            </w:pPr>
            <w:r w:rsidRPr="00B11A13">
              <w:rPr>
                <w:lang w:val="en-IE"/>
              </w:rPr>
              <w:t>Quality risk</w:t>
            </w:r>
          </w:p>
          <w:p w14:paraId="4EC47D13" w14:textId="7212138D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risk of game </w:t>
            </w:r>
            <w:r w:rsidR="001D2F86">
              <w:rPr>
                <w:rFonts w:ascii="Times New Roman" w:hAnsi="Times New Roman" w:cs="Times New Roman"/>
                <w:color w:val="000000" w:themeColor="text1"/>
                <w:lang w:val="en-IE"/>
              </w:rPr>
              <w:t>crashing</w:t>
            </w: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 xml:space="preserve"> </w:t>
            </w:r>
            <w:r w:rsidR="00BE0596">
              <w:rPr>
                <w:rFonts w:ascii="Times New Roman" w:hAnsi="Times New Roman" w:cs="Times New Roman"/>
                <w:color w:val="000000" w:themeColor="text1"/>
                <w:lang w:val="en-IE"/>
              </w:rPr>
              <w:t>with bugs and errors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2FF149F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high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705FB" w14:textId="77777777" w:rsidR="00B11A13" w:rsidRPr="00B11A13" w:rsidRDefault="00B11A13" w:rsidP="00B11A13">
            <w:pPr>
              <w:spacing w:before="120" w:after="200" w:line="264" w:lineRule="auto"/>
              <w:rPr>
                <w:rFonts w:ascii="Times New Roman" w:hAnsi="Times New Roman" w:cs="Times New Roman"/>
                <w:color w:val="000000" w:themeColor="text1"/>
                <w:lang w:val="en-IE"/>
              </w:rPr>
            </w:pPr>
            <w:r w:rsidRPr="00B11A13">
              <w:rPr>
                <w:rFonts w:ascii="Times New Roman" w:hAnsi="Times New Roman" w:cs="Times New Roman"/>
                <w:color w:val="000000" w:themeColor="text1"/>
                <w:lang w:val="en-IE"/>
              </w:rPr>
              <w:t>All test cases should be re-run and all code should be tested by delegated staff until bug is found and fixed</w:t>
            </w:r>
          </w:p>
        </w:tc>
      </w:tr>
    </w:tbl>
    <w:p w14:paraId="07205441" w14:textId="77777777" w:rsidR="00682C5D" w:rsidRDefault="00682C5D" w:rsidP="000E5D39">
      <w:pPr>
        <w:pStyle w:val="Heading1"/>
        <w:rPr>
          <w:rFonts w:ascii="Times New Roman" w:hAnsi="Times New Roman" w:cs="Times New Roman"/>
          <w:lang w:val="en-IE"/>
        </w:rPr>
      </w:pPr>
    </w:p>
    <w:p w14:paraId="66D6C262" w14:textId="77777777" w:rsidR="00682C5D" w:rsidRDefault="00682C5D" w:rsidP="000E5D39">
      <w:pPr>
        <w:pStyle w:val="Heading1"/>
        <w:rPr>
          <w:rFonts w:ascii="Times New Roman" w:hAnsi="Times New Roman" w:cs="Times New Roman"/>
          <w:lang w:val="en-IE"/>
        </w:rPr>
      </w:pPr>
    </w:p>
    <w:p w14:paraId="1674BEE5" w14:textId="77777777" w:rsidR="00682C5D" w:rsidRDefault="00682C5D" w:rsidP="000E5D39">
      <w:pPr>
        <w:pStyle w:val="Heading1"/>
        <w:rPr>
          <w:rFonts w:ascii="Times New Roman" w:hAnsi="Times New Roman" w:cs="Times New Roman"/>
          <w:lang w:val="en-IE"/>
        </w:rPr>
      </w:pPr>
    </w:p>
    <w:p w14:paraId="4B071B74" w14:textId="57EC11D3" w:rsidR="000E5D39" w:rsidRPr="000E5D39" w:rsidRDefault="000E5D39" w:rsidP="000E5D39">
      <w:pPr>
        <w:pStyle w:val="Heading1"/>
        <w:rPr>
          <w:rFonts w:ascii="Times New Roman" w:hAnsi="Times New Roman" w:cs="Times New Roman"/>
          <w:lang w:val="en-IE"/>
        </w:rPr>
      </w:pPr>
      <w:r w:rsidRPr="000E5D39">
        <w:rPr>
          <w:rFonts w:ascii="Times New Roman" w:hAnsi="Times New Roman" w:cs="Times New Roman"/>
          <w:lang w:val="en-IE"/>
        </w:rPr>
        <w:t xml:space="preserve">12.0 </w:t>
      </w:r>
      <w:r>
        <w:rPr>
          <w:rFonts w:ascii="Times New Roman" w:hAnsi="Times New Roman" w:cs="Times New Roman"/>
          <w:lang w:val="en-IE"/>
        </w:rPr>
        <w:t>Tools</w:t>
      </w:r>
    </w:p>
    <w:p w14:paraId="6AB4FC11" w14:textId="77777777" w:rsidR="000E5D39" w:rsidRPr="000E5D39" w:rsidRDefault="000E5D39" w:rsidP="000E5D39">
      <w:pPr>
        <w:rPr>
          <w:rFonts w:ascii="Times New Roman" w:hAnsi="Times New Roman" w:cs="Times New Roman"/>
          <w:color w:val="000000" w:themeColor="text1"/>
          <w:lang w:val="en-IE"/>
        </w:rPr>
      </w:pPr>
      <w:r w:rsidRPr="000E5D39">
        <w:rPr>
          <w:rFonts w:ascii="Times New Roman" w:hAnsi="Times New Roman" w:cs="Times New Roman"/>
          <w:color w:val="000000" w:themeColor="text1"/>
          <w:lang w:val="en-IE"/>
        </w:rPr>
        <w:t>Below is a list of all the recommended software tools for testing:</w:t>
      </w:r>
    </w:p>
    <w:p w14:paraId="3C370A98" w14:textId="77777777" w:rsidR="000E5D39" w:rsidRPr="000E5D39" w:rsidRDefault="000E5D39" w:rsidP="000E5D39">
      <w:pPr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lang w:val="en-IE"/>
        </w:rPr>
      </w:pPr>
      <w:r w:rsidRPr="000E5D39">
        <w:rPr>
          <w:rStyle w:val="Heading3Char"/>
          <w:lang w:val="en-IE"/>
        </w:rPr>
        <w:t>Jira –</w:t>
      </w:r>
      <w:r w:rsidRPr="000E5D39">
        <w:rPr>
          <w:rFonts w:ascii="Times New Roman" w:hAnsi="Times New Roman" w:cs="Times New Roman"/>
          <w:color w:val="000000" w:themeColor="text1"/>
          <w:lang w:val="en-IE"/>
        </w:rPr>
        <w:t xml:space="preserve"> Unit Testing</w:t>
      </w:r>
    </w:p>
    <w:p w14:paraId="269E2AB5" w14:textId="26AD2996" w:rsidR="000E5D39" w:rsidRPr="000E5D39" w:rsidRDefault="000E5D39" w:rsidP="000E5D39">
      <w:pPr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lang w:val="en-IE"/>
        </w:rPr>
      </w:pPr>
      <w:proofErr w:type="spellStart"/>
      <w:r w:rsidRPr="000E5D39">
        <w:rPr>
          <w:rStyle w:val="Heading3Char"/>
          <w:lang w:val="en-IE"/>
        </w:rPr>
        <w:t>ReQTest</w:t>
      </w:r>
      <w:proofErr w:type="spellEnd"/>
      <w:r w:rsidRPr="000E5D39">
        <w:rPr>
          <w:rStyle w:val="Heading3Char"/>
          <w:lang w:val="en-IE"/>
        </w:rPr>
        <w:t xml:space="preserve"> –</w:t>
      </w:r>
      <w:r w:rsidRPr="000E5D39">
        <w:rPr>
          <w:rFonts w:ascii="Times New Roman" w:hAnsi="Times New Roman" w:cs="Times New Roman"/>
          <w:color w:val="000000" w:themeColor="text1"/>
          <w:lang w:val="en-IE"/>
        </w:rPr>
        <w:t xml:space="preserve"> Beta Testing</w:t>
      </w:r>
    </w:p>
    <w:p w14:paraId="1CD93228" w14:textId="6F45E3FF" w:rsidR="000E5D39" w:rsidRPr="000E5D39" w:rsidRDefault="000E5D39" w:rsidP="000E5D39">
      <w:pPr>
        <w:numPr>
          <w:ilvl w:val="0"/>
          <w:numId w:val="40"/>
        </w:numPr>
        <w:rPr>
          <w:rFonts w:ascii="Times New Roman" w:hAnsi="Times New Roman" w:cs="Times New Roman"/>
          <w:color w:val="000000" w:themeColor="text1"/>
          <w:lang w:val="en-IE"/>
        </w:rPr>
      </w:pPr>
      <w:proofErr w:type="spellStart"/>
      <w:r w:rsidRPr="000E5D39">
        <w:rPr>
          <w:rStyle w:val="Heading3Char"/>
          <w:lang w:val="en-IE"/>
        </w:rPr>
        <w:t>Ranorex</w:t>
      </w:r>
      <w:proofErr w:type="spellEnd"/>
      <w:r w:rsidRPr="000E5D39">
        <w:rPr>
          <w:rStyle w:val="Heading3Char"/>
          <w:lang w:val="en-IE"/>
        </w:rPr>
        <w:t xml:space="preserve"> Studio -</w:t>
      </w:r>
      <w:r w:rsidRPr="000E5D39">
        <w:rPr>
          <w:rFonts w:ascii="Times New Roman" w:hAnsi="Times New Roman" w:cs="Times New Roman"/>
          <w:color w:val="000000" w:themeColor="text1"/>
          <w:lang w:val="en-IE"/>
        </w:rPr>
        <w:t xml:space="preserve"> Automated Regression Testing</w:t>
      </w:r>
    </w:p>
    <w:p w14:paraId="542F545C" w14:textId="36C42217" w:rsidR="00FF7D4F" w:rsidRDefault="00FF7D4F" w:rsidP="00FF7D4F"/>
    <w:p w14:paraId="016B7736" w14:textId="12C90D84" w:rsidR="00FF7D4F" w:rsidRDefault="00FF7D4F" w:rsidP="00FF7D4F"/>
    <w:p w14:paraId="46184296" w14:textId="77777777" w:rsidR="00FF7D4F" w:rsidRPr="00FF7D4F" w:rsidRDefault="00FF7D4F" w:rsidP="00FF7D4F"/>
    <w:p w14:paraId="45393E53" w14:textId="493A462A" w:rsidR="00C6554A" w:rsidRPr="00FF7D4F" w:rsidRDefault="00C6554A" w:rsidP="00424D36">
      <w:pPr>
        <w:rPr>
          <w:rFonts w:ascii="Times New Roman" w:hAnsi="Times New Roman" w:cs="Times New Roman"/>
        </w:rPr>
      </w:pPr>
    </w:p>
    <w:p w14:paraId="7BA87C53" w14:textId="6AD7E49E" w:rsidR="009F6115" w:rsidRPr="00FF7D4F" w:rsidRDefault="009F6115">
      <w:pPr>
        <w:rPr>
          <w:rFonts w:ascii="Times New Roman" w:hAnsi="Times New Roman" w:cs="Times New Roman"/>
        </w:rPr>
      </w:pPr>
    </w:p>
    <w:sectPr w:rsidR="009F6115" w:rsidRPr="00FF7D4F" w:rsidSect="00FF7D4F">
      <w:footerReference w:type="default" r:id="rId14"/>
      <w:pgSz w:w="12240" w:h="15840"/>
      <w:pgMar w:top="1728" w:right="1800" w:bottom="1440" w:left="1800" w:header="720" w:footer="720" w:gutter="0"/>
      <w:pgBorders w:display="firstPage" w:offsetFrom="page">
        <w:top w:val="thinThickMediumGap" w:sz="24" w:space="24" w:color="4E5B6F" w:themeColor="text2"/>
        <w:left w:val="thinThickMediumGap" w:sz="24" w:space="24" w:color="4E5B6F" w:themeColor="text2"/>
        <w:bottom w:val="thickThinMediumGap" w:sz="24" w:space="24" w:color="4E5B6F" w:themeColor="text2"/>
        <w:right w:val="thickThinMediumGap" w:sz="24" w:space="24" w:color="4E5B6F" w:themeColor="tex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5F30A" w14:textId="77777777" w:rsidR="00FF5FB8" w:rsidRDefault="00FF5FB8" w:rsidP="00C6554A">
      <w:pPr>
        <w:spacing w:before="0" w:after="0" w:line="240" w:lineRule="auto"/>
      </w:pPr>
      <w:r>
        <w:separator/>
      </w:r>
    </w:p>
  </w:endnote>
  <w:endnote w:type="continuationSeparator" w:id="0">
    <w:p w14:paraId="15876195" w14:textId="77777777" w:rsidR="00FF5FB8" w:rsidRDefault="00FF5FB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21A9F" w14:textId="77777777" w:rsidR="001C2822" w:rsidRDefault="001C2822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62296" w14:textId="77777777" w:rsidR="00FF5FB8" w:rsidRDefault="00FF5FB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56B56C6" w14:textId="77777777" w:rsidR="00FF5FB8" w:rsidRDefault="00FF5FB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575"/>
        </w:tabs>
        <w:ind w:left="1575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D93849"/>
    <w:multiLevelType w:val="multilevel"/>
    <w:tmpl w:val="1E18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60F2F25"/>
    <w:multiLevelType w:val="hybridMultilevel"/>
    <w:tmpl w:val="AFD4F366"/>
    <w:lvl w:ilvl="0" w:tplc="217ABEF2">
      <w:start w:val="1"/>
      <w:numFmt w:val="bullet"/>
      <w:pStyle w:val="TitlePageInformation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86332A"/>
    <w:multiLevelType w:val="multilevel"/>
    <w:tmpl w:val="FFAA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BD6CE0"/>
    <w:multiLevelType w:val="hybridMultilevel"/>
    <w:tmpl w:val="2D046C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FA67759"/>
    <w:multiLevelType w:val="hybridMultilevel"/>
    <w:tmpl w:val="B3A2D69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D38BB"/>
    <w:multiLevelType w:val="hybridMultilevel"/>
    <w:tmpl w:val="464656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002381"/>
    <w:multiLevelType w:val="hybridMultilevel"/>
    <w:tmpl w:val="7B4A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BC03CF"/>
    <w:multiLevelType w:val="hybridMultilevel"/>
    <w:tmpl w:val="ACB05D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EE7E1E"/>
    <w:multiLevelType w:val="hybridMultilevel"/>
    <w:tmpl w:val="B2D0767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E91BE9"/>
    <w:multiLevelType w:val="hybridMultilevel"/>
    <w:tmpl w:val="D7440A7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56C4BEC"/>
    <w:multiLevelType w:val="hybridMultilevel"/>
    <w:tmpl w:val="A8B0EF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8C688F"/>
    <w:multiLevelType w:val="hybridMultilevel"/>
    <w:tmpl w:val="E7F896B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B3451B"/>
    <w:multiLevelType w:val="hybridMultilevel"/>
    <w:tmpl w:val="E16EE4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DC55B9"/>
    <w:multiLevelType w:val="hybridMultilevel"/>
    <w:tmpl w:val="BFCA4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DE216D0"/>
    <w:multiLevelType w:val="hybridMultilevel"/>
    <w:tmpl w:val="DD2C64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756F7"/>
    <w:multiLevelType w:val="multilevel"/>
    <w:tmpl w:val="052A74EA"/>
    <w:lvl w:ilvl="0">
      <w:start w:val="1"/>
      <w:numFmt w:val="decimal"/>
      <w:lvlText w:val="%1.0"/>
      <w:lvlJc w:val="left"/>
      <w:pPr>
        <w:ind w:left="555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35" w:hanging="1800"/>
      </w:pPr>
      <w:rPr>
        <w:rFonts w:hint="default"/>
      </w:rPr>
    </w:lvl>
  </w:abstractNum>
  <w:abstractNum w:abstractNumId="29" w15:restartNumberingAfterBreak="0">
    <w:nsid w:val="5C8B0905"/>
    <w:multiLevelType w:val="hybridMultilevel"/>
    <w:tmpl w:val="91A62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75A23"/>
    <w:multiLevelType w:val="hybridMultilevel"/>
    <w:tmpl w:val="74AAF9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54C9E"/>
    <w:multiLevelType w:val="multilevel"/>
    <w:tmpl w:val="28DCFB9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616C382B"/>
    <w:multiLevelType w:val="hybridMultilevel"/>
    <w:tmpl w:val="33F0FFD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5938E4"/>
    <w:multiLevelType w:val="hybridMultilevel"/>
    <w:tmpl w:val="8F44CCC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702454"/>
    <w:multiLevelType w:val="hybridMultilevel"/>
    <w:tmpl w:val="B656A234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70025110"/>
    <w:multiLevelType w:val="multilevel"/>
    <w:tmpl w:val="2A94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A36C95"/>
    <w:multiLevelType w:val="multilevel"/>
    <w:tmpl w:val="01A0B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E73F17"/>
    <w:multiLevelType w:val="hybridMultilevel"/>
    <w:tmpl w:val="4D5C108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40234E7"/>
    <w:multiLevelType w:val="hybridMultilevel"/>
    <w:tmpl w:val="9BFC78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C42ECE"/>
    <w:multiLevelType w:val="multilevel"/>
    <w:tmpl w:val="898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6"/>
  </w:num>
  <w:num w:numId="6">
    <w:abstractNumId w:val="10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8"/>
  </w:num>
  <w:num w:numId="17">
    <w:abstractNumId w:val="31"/>
  </w:num>
  <w:num w:numId="18">
    <w:abstractNumId w:val="37"/>
  </w:num>
  <w:num w:numId="19">
    <w:abstractNumId w:val="25"/>
  </w:num>
  <w:num w:numId="20">
    <w:abstractNumId w:val="36"/>
  </w:num>
  <w:num w:numId="21">
    <w:abstractNumId w:val="18"/>
  </w:num>
  <w:num w:numId="22">
    <w:abstractNumId w:val="13"/>
  </w:num>
  <w:num w:numId="23">
    <w:abstractNumId w:val="39"/>
  </w:num>
  <w:num w:numId="24">
    <w:abstractNumId w:val="11"/>
  </w:num>
  <w:num w:numId="25">
    <w:abstractNumId w:val="35"/>
  </w:num>
  <w:num w:numId="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2"/>
  </w:num>
  <w:num w:numId="28">
    <w:abstractNumId w:val="16"/>
  </w:num>
  <w:num w:numId="29">
    <w:abstractNumId w:val="23"/>
  </w:num>
  <w:num w:numId="30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4"/>
  </w:num>
  <w:num w:numId="34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14"/>
  </w:num>
  <w:num w:numId="39">
    <w:abstractNumId w:val="19"/>
  </w:num>
  <w:num w:numId="4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1"/>
  </w:num>
  <w:num w:numId="42">
    <w:abstractNumId w:val="2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15"/>
    <w:rsid w:val="000215CA"/>
    <w:rsid w:val="00032656"/>
    <w:rsid w:val="00050520"/>
    <w:rsid w:val="00050C71"/>
    <w:rsid w:val="00082084"/>
    <w:rsid w:val="000852E7"/>
    <w:rsid w:val="000B141C"/>
    <w:rsid w:val="000E03C6"/>
    <w:rsid w:val="000E5D39"/>
    <w:rsid w:val="000F016E"/>
    <w:rsid w:val="00100D3A"/>
    <w:rsid w:val="001A76CA"/>
    <w:rsid w:val="001C2822"/>
    <w:rsid w:val="001D22F8"/>
    <w:rsid w:val="001D2F86"/>
    <w:rsid w:val="001D3522"/>
    <w:rsid w:val="002101E1"/>
    <w:rsid w:val="002554CD"/>
    <w:rsid w:val="002934AF"/>
    <w:rsid w:val="00293B83"/>
    <w:rsid w:val="002B4294"/>
    <w:rsid w:val="002C09A5"/>
    <w:rsid w:val="002F646F"/>
    <w:rsid w:val="0030762A"/>
    <w:rsid w:val="00333D0D"/>
    <w:rsid w:val="00377108"/>
    <w:rsid w:val="003E65A0"/>
    <w:rsid w:val="0040509B"/>
    <w:rsid w:val="004163EB"/>
    <w:rsid w:val="00424D36"/>
    <w:rsid w:val="0046091A"/>
    <w:rsid w:val="004962EF"/>
    <w:rsid w:val="004C049F"/>
    <w:rsid w:val="004C4AC1"/>
    <w:rsid w:val="004D5B1D"/>
    <w:rsid w:val="004F2DD6"/>
    <w:rsid w:val="005000E2"/>
    <w:rsid w:val="00504A58"/>
    <w:rsid w:val="00515E18"/>
    <w:rsid w:val="00563DBE"/>
    <w:rsid w:val="00590A91"/>
    <w:rsid w:val="005C640F"/>
    <w:rsid w:val="00682C5D"/>
    <w:rsid w:val="006A3CE7"/>
    <w:rsid w:val="006E6176"/>
    <w:rsid w:val="00712797"/>
    <w:rsid w:val="00735946"/>
    <w:rsid w:val="0078613E"/>
    <w:rsid w:val="00786D60"/>
    <w:rsid w:val="00794967"/>
    <w:rsid w:val="007D0DF6"/>
    <w:rsid w:val="007F31A5"/>
    <w:rsid w:val="00814722"/>
    <w:rsid w:val="00826271"/>
    <w:rsid w:val="008368C4"/>
    <w:rsid w:val="0087196D"/>
    <w:rsid w:val="008C1D2A"/>
    <w:rsid w:val="008C24E2"/>
    <w:rsid w:val="00972227"/>
    <w:rsid w:val="009F0742"/>
    <w:rsid w:val="009F28C2"/>
    <w:rsid w:val="009F6115"/>
    <w:rsid w:val="00A03FA5"/>
    <w:rsid w:val="00A24587"/>
    <w:rsid w:val="00A245FB"/>
    <w:rsid w:val="00A24C77"/>
    <w:rsid w:val="00A40E7F"/>
    <w:rsid w:val="00A54A5A"/>
    <w:rsid w:val="00A736B1"/>
    <w:rsid w:val="00A82BD2"/>
    <w:rsid w:val="00A90B95"/>
    <w:rsid w:val="00AA2008"/>
    <w:rsid w:val="00AB6A28"/>
    <w:rsid w:val="00AC2506"/>
    <w:rsid w:val="00B11A13"/>
    <w:rsid w:val="00B27E1B"/>
    <w:rsid w:val="00B3606F"/>
    <w:rsid w:val="00BB5AE2"/>
    <w:rsid w:val="00BE0596"/>
    <w:rsid w:val="00BE3C53"/>
    <w:rsid w:val="00BF37F9"/>
    <w:rsid w:val="00C36E78"/>
    <w:rsid w:val="00C4334C"/>
    <w:rsid w:val="00C6554A"/>
    <w:rsid w:val="00C76F4C"/>
    <w:rsid w:val="00C77495"/>
    <w:rsid w:val="00D0381A"/>
    <w:rsid w:val="00D2465C"/>
    <w:rsid w:val="00D44D8A"/>
    <w:rsid w:val="00DB7935"/>
    <w:rsid w:val="00DF131B"/>
    <w:rsid w:val="00E065F9"/>
    <w:rsid w:val="00E30A08"/>
    <w:rsid w:val="00E32DBD"/>
    <w:rsid w:val="00E610E2"/>
    <w:rsid w:val="00E92350"/>
    <w:rsid w:val="00EA228D"/>
    <w:rsid w:val="00EA2880"/>
    <w:rsid w:val="00ED7C44"/>
    <w:rsid w:val="00F15FD0"/>
    <w:rsid w:val="00F557D4"/>
    <w:rsid w:val="00F82414"/>
    <w:rsid w:val="00FA3FAD"/>
    <w:rsid w:val="00FC3218"/>
    <w:rsid w:val="00FE3BFF"/>
    <w:rsid w:val="00FF5FB8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ACD2F"/>
  <w15:chartTrackingRefBased/>
  <w15:docId w15:val="{5CB50C23-A808-48EC-857C-379D080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13E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3C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100D3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57D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BE3C5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customStyle="1" w:styleId="TitlePageInformation">
    <w:name w:val="Title Page Information"/>
    <w:basedOn w:val="Normal"/>
    <w:rsid w:val="00563DBE"/>
    <w:pPr>
      <w:numPr>
        <w:numId w:val="26"/>
      </w:numPr>
      <w:tabs>
        <w:tab w:val="clear" w:pos="1440"/>
        <w:tab w:val="left" w:pos="4590"/>
      </w:tabs>
      <w:overflowPunct w:val="0"/>
      <w:autoSpaceDE w:val="0"/>
      <w:autoSpaceDN w:val="0"/>
      <w:adjustRightInd w:val="0"/>
      <w:spacing w:before="0" w:after="0" w:line="240" w:lineRule="auto"/>
      <w:ind w:left="2610" w:firstLine="0"/>
    </w:pPr>
    <w:rPr>
      <w:rFonts w:ascii="Arial" w:eastAsia="Times New Roman" w:hAnsi="Arial" w:cs="Times New Roman"/>
      <w:b/>
      <w:color w:val="auto"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563D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3DBE"/>
  </w:style>
  <w:style w:type="table" w:styleId="TableGrid">
    <w:name w:val="Table Grid"/>
    <w:basedOn w:val="TableNormal"/>
    <w:uiPriority w:val="39"/>
    <w:rsid w:val="00A245F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B1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waretestingfundamentals.com/black-box-test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waretestingfundamentals.com/system-testin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waretestingfundamentals.com/software-testing-level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oftwaretestingfundamentals.com/white-box-test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ftwaretestingfundamentals.com/software-testing-levels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oife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0A22633-9A40-4975-B287-54651F85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936</TotalTime>
  <Pages>15</Pages>
  <Words>1998</Words>
  <Characters>11394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Aoife Kilkelly</dc:creator>
  <cp:keywords/>
  <dc:description/>
  <cp:lastModifiedBy>Aoife Kilkelly</cp:lastModifiedBy>
  <cp:revision>72</cp:revision>
  <dcterms:created xsi:type="dcterms:W3CDTF">2020-05-13T23:24:00Z</dcterms:created>
  <dcterms:modified xsi:type="dcterms:W3CDTF">2020-05-14T15:23:00Z</dcterms:modified>
</cp:coreProperties>
</file>